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44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419"/>
        <w:gridCol w:w="4419"/>
      </w:tblGrid>
      <w:tr w:rsidR="00957963" w:rsidRPr="006A2959" w14:paraId="7E3E0E43" w14:textId="77777777" w:rsidTr="00390B44">
        <w:trPr>
          <w:trHeight w:val="2164"/>
        </w:trPr>
        <w:tc>
          <w:tcPr>
            <w:tcW w:w="8838" w:type="dxa"/>
            <w:gridSpan w:val="2"/>
            <w:vAlign w:val="center"/>
          </w:tcPr>
          <w:p w14:paraId="5E2CF84A" w14:textId="39E8B328" w:rsidR="00957963" w:rsidRPr="006A2959" w:rsidRDefault="00957963" w:rsidP="00390B44">
            <w:pPr>
              <w:pStyle w:val="Heading1"/>
              <w:jc w:val="center"/>
              <w:rPr>
                <w:rFonts w:ascii="AvenirNext LT Pro Bold" w:hAnsi="AvenirNext LT Pro Bold"/>
                <w:sz w:val="60"/>
                <w:szCs w:val="60"/>
              </w:rPr>
            </w:pPr>
          </w:p>
        </w:tc>
      </w:tr>
      <w:tr w:rsidR="00957963" w:rsidRPr="006A2959" w14:paraId="14BE1E39" w14:textId="77777777" w:rsidTr="00E11FA9">
        <w:trPr>
          <w:trHeight w:val="8224"/>
        </w:trPr>
        <w:tc>
          <w:tcPr>
            <w:tcW w:w="4419" w:type="dxa"/>
            <w:vAlign w:val="center"/>
          </w:tcPr>
          <w:p w14:paraId="2DB6294F" w14:textId="182AF497" w:rsidR="00957963" w:rsidRPr="006A2959" w:rsidRDefault="004835D5" w:rsidP="00390B44">
            <w:pPr>
              <w:rPr>
                <w:rFonts w:ascii="AvenirNext LT Pro Bold" w:hAnsi="AvenirNext LT Pro Bold"/>
              </w:rPr>
            </w:pPr>
            <w:r w:rsidRPr="006A2959">
              <w:rPr>
                <w:rFonts w:ascii="AvenirNext LT Pro Bold" w:hAnsi="AvenirNext LT Pro Bold"/>
                <w:noProof/>
              </w:rPr>
              <w:drawing>
                <wp:anchor distT="0" distB="0" distL="114300" distR="114300" simplePos="0" relativeHeight="251683840" behindDoc="0" locked="0" layoutInCell="1" allowOverlap="1" wp14:anchorId="0120E73C" wp14:editId="7523D2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2727960</wp:posOffset>
                  </wp:positionV>
                  <wp:extent cx="2713990" cy="12287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2959">
              <w:rPr>
                <w:rFonts w:ascii="AvenirNext LT Pro Bold" w:hAnsi="AvenirNext LT Pro Bold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4F97F0D" wp14:editId="32D49393">
                      <wp:simplePos x="0" y="0"/>
                      <wp:positionH relativeFrom="column">
                        <wp:posOffset>-556260</wp:posOffset>
                      </wp:positionH>
                      <wp:positionV relativeFrom="paragraph">
                        <wp:posOffset>-1137920</wp:posOffset>
                      </wp:positionV>
                      <wp:extent cx="7128510" cy="8926830"/>
                      <wp:effectExtent l="0" t="19050" r="15240" b="26670"/>
                      <wp:wrapNone/>
                      <wp:docPr id="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8510" cy="89268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141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D955B" id="Shape" o:spid="_x0000_s1026" alt="&quot;&quot;" style="position:absolute;margin-left:-43.8pt;margin-top:-89.6pt;width:561.3pt;height:702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" path="m,l21600,14168r,7432l,21600,,xe" fillcolor="black [3213]" strokecolor="#f5d867 [1940]" strokeweight="1pt">
                      <v:stroke miterlimit="4" joinstyle="miter"/>
                      <v:path arrowok="t" o:extrusionok="f" o:connecttype="custom" o:connectlocs="3564255,4463415;3564255,4463415;3564255,4463415;3564255,4463415" o:connectangles="0,90,180,270"/>
                    </v:shape>
                  </w:pict>
                </mc:Fallback>
              </mc:AlternateContent>
            </w:r>
          </w:p>
        </w:tc>
        <w:tc>
          <w:tcPr>
            <w:tcW w:w="4419" w:type="dxa"/>
          </w:tcPr>
          <w:p w14:paraId="405B970A" w14:textId="7DE4115A" w:rsidR="00957963" w:rsidRPr="006A2959" w:rsidRDefault="00E11FA9" w:rsidP="00390B44">
            <w:pPr>
              <w:rPr>
                <w:rFonts w:ascii="AvenirNext LT Pro Bold" w:hAnsi="AvenirNext LT Pro Bold"/>
              </w:rPr>
            </w:pPr>
            <w:r w:rsidRPr="006A2959">
              <w:rPr>
                <w:rFonts w:ascii="AvenirNext LT Pro Bold" w:hAnsi="AvenirNext LT Pro Bold"/>
                <w:noProof/>
                <w:lang w:eastAsia="en-AU"/>
              </w:rPr>
              <w:drawing>
                <wp:anchor distT="0" distB="0" distL="114300" distR="114300" simplePos="0" relativeHeight="251665407" behindDoc="1" locked="0" layoutInCell="1" allowOverlap="1" wp14:anchorId="6BD7ADEF" wp14:editId="442DCAC2">
                  <wp:simplePos x="0" y="0"/>
                  <wp:positionH relativeFrom="margin">
                    <wp:posOffset>-3119755</wp:posOffset>
                  </wp:positionH>
                  <wp:positionV relativeFrom="margin">
                    <wp:posOffset>-974725</wp:posOffset>
                  </wp:positionV>
                  <wp:extent cx="6846570" cy="4812030"/>
                  <wp:effectExtent l="0" t="0" r="0" b="7620"/>
                  <wp:wrapNone/>
                  <wp:docPr id="4" name="Picture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570" cy="481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57963" w:rsidRPr="006A2959" w14:paraId="2495C5F7" w14:textId="77777777" w:rsidTr="00E11FA9">
        <w:trPr>
          <w:trHeight w:val="2512"/>
        </w:trPr>
        <w:tc>
          <w:tcPr>
            <w:tcW w:w="4419" w:type="dxa"/>
          </w:tcPr>
          <w:p w14:paraId="6F14BDBD" w14:textId="684C61A1" w:rsidR="00957963" w:rsidRPr="006A2959" w:rsidRDefault="004835D5" w:rsidP="00390B44">
            <w:pPr>
              <w:pStyle w:val="Heading2"/>
              <w:rPr>
                <w:rFonts w:ascii="AvenirNext LT Pro Bold" w:hAnsi="AvenirNext LT Pro Bold"/>
                <w:color w:val="F5D867" w:themeColor="accent1" w:themeTint="99"/>
              </w:rPr>
            </w:pPr>
            <w:r w:rsidRPr="004835D5">
              <w:rPr>
                <w:rFonts w:ascii="AvenirNext LT Pro Bold" w:hAnsi="AvenirNext LT Pro Bold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DF4C7CF" wp14:editId="748369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360930" cy="1404620"/>
                      <wp:effectExtent l="0" t="0" r="22860" b="2159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261C8F" w14:textId="76570077" w:rsidR="004835D5" w:rsidRPr="00E70E64" w:rsidRDefault="004835D5" w:rsidP="004835D5">
                                  <w:pPr>
                                    <w:pStyle w:val="Heading2"/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</w:pPr>
                                  <w:bookmarkStart w:id="0" w:name="_Toc106231927"/>
                                  <w:bookmarkStart w:id="1" w:name="_Toc106232657"/>
                                  <w:bookmarkStart w:id="2" w:name="_Toc106233050"/>
                                  <w:proofErr w:type="spellStart"/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>Qaftani</w:t>
                                  </w:r>
                                  <w:bookmarkEnd w:id="0"/>
                                  <w:bookmarkEnd w:id="1"/>
                                  <w:bookmarkEnd w:id="2"/>
                                  <w:proofErr w:type="spellEnd"/>
                                </w:p>
                                <w:p w14:paraId="54227AAE" w14:textId="77777777" w:rsidR="004835D5" w:rsidRPr="00E70E64" w:rsidRDefault="004835D5" w:rsidP="004835D5">
                                  <w:pPr>
                                    <w:pStyle w:val="Heading2"/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</w:pPr>
                                  <w:bookmarkStart w:id="3" w:name="_Toc106231928"/>
                                  <w:bookmarkStart w:id="4" w:name="_Toc106232658"/>
                                  <w:bookmarkStart w:id="5" w:name="_Toc106233051"/>
                                  <w:proofErr w:type="gramStart"/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>Date:</w:t>
                                  </w:r>
                                  <w:bookmarkEnd w:id="3"/>
                                  <w:bookmarkEnd w:id="4"/>
                                  <w:bookmarkEnd w:id="5"/>
                                  <w:proofErr w:type="gramEnd"/>
                                </w:p>
                                <w:p w14:paraId="49C95228" w14:textId="77777777" w:rsidR="004835D5" w:rsidRPr="00E70E64" w:rsidRDefault="004835D5" w:rsidP="004835D5">
                                  <w:pPr>
                                    <w:pStyle w:val="Heading2"/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</w:pPr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 xml:space="preserve"> </w:t>
                                  </w:r>
                                  <w:bookmarkStart w:id="6" w:name="_Toc106231929"/>
                                  <w:bookmarkStart w:id="7" w:name="_Toc106232659"/>
                                  <w:bookmarkStart w:id="8" w:name="_Toc106233052"/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>06/2022</w:t>
                                  </w:r>
                                  <w:bookmarkEnd w:id="6"/>
                                  <w:bookmarkEnd w:id="7"/>
                                  <w:bookmarkEnd w:id="8"/>
                                </w:p>
                                <w:p w14:paraId="4B61A66B" w14:textId="77777777" w:rsidR="004835D5" w:rsidRPr="00E70E64" w:rsidRDefault="004835D5" w:rsidP="004835D5">
                                  <w:pPr>
                                    <w:pStyle w:val="Heading2"/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</w:pPr>
                                  <w:bookmarkStart w:id="9" w:name="_Toc106231930"/>
                                  <w:bookmarkStart w:id="10" w:name="_Toc106232660"/>
                                  <w:bookmarkStart w:id="11" w:name="_Toc106233053"/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>Réalisé par :</w:t>
                                  </w:r>
                                  <w:bookmarkEnd w:id="9"/>
                                  <w:bookmarkEnd w:id="10"/>
                                  <w:bookmarkEnd w:id="11"/>
                                </w:p>
                                <w:p w14:paraId="6F2F87A2" w14:textId="6E6A1290" w:rsidR="004835D5" w:rsidRPr="00E70E64" w:rsidRDefault="004835D5" w:rsidP="004835D5">
                                  <w:pPr>
                                    <w:rPr>
                                      <w:color w:val="E6C229"/>
                                    </w:rPr>
                                  </w:pPr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 xml:space="preserve"> </w:t>
                                  </w:r>
                                  <w:bookmarkStart w:id="12" w:name="_Toc106231931"/>
                                  <w:bookmarkStart w:id="13" w:name="_Toc106232661"/>
                                  <w:bookmarkStart w:id="14" w:name="_Toc106233054"/>
                                  <w:r w:rsidRPr="00E70E64">
                                    <w:rPr>
                                      <w:rFonts w:ascii="AvenirNext LT Pro Bold" w:hAnsi="AvenirNext LT Pro Bold"/>
                                      <w:color w:val="E6C229"/>
                                    </w:rPr>
                                    <w:t>Younes El Abbas</w:t>
                                  </w:r>
                                  <w:bookmarkEnd w:id="12"/>
                                  <w:bookmarkEnd w:id="13"/>
                                  <w:bookmarkEnd w:id="1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4C7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185.9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" filled="f">
                      <v:textbox style="mso-fit-shape-to-text:t">
                        <w:txbxContent>
                          <w:p w14:paraId="5F261C8F" w14:textId="76570077" w:rsidR="004835D5" w:rsidRPr="00E70E64" w:rsidRDefault="004835D5" w:rsidP="004835D5">
                            <w:pPr>
                              <w:pStyle w:val="Heading2"/>
                              <w:rPr>
                                <w:rFonts w:ascii="AvenirNext LT Pro Bold" w:hAnsi="AvenirNext LT Pro Bold"/>
                                <w:color w:val="E6C229"/>
                              </w:rPr>
                            </w:pPr>
                            <w:bookmarkStart w:id="15" w:name="_Toc106231927"/>
                            <w:bookmarkStart w:id="16" w:name="_Toc106232657"/>
                            <w:bookmarkStart w:id="17" w:name="_Toc106233050"/>
                            <w:proofErr w:type="spellStart"/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>Qaftani</w:t>
                            </w:r>
                            <w:bookmarkEnd w:id="15"/>
                            <w:bookmarkEnd w:id="16"/>
                            <w:bookmarkEnd w:id="17"/>
                            <w:proofErr w:type="spellEnd"/>
                          </w:p>
                          <w:p w14:paraId="54227AAE" w14:textId="77777777" w:rsidR="004835D5" w:rsidRPr="00E70E64" w:rsidRDefault="004835D5" w:rsidP="004835D5">
                            <w:pPr>
                              <w:pStyle w:val="Heading2"/>
                              <w:rPr>
                                <w:rFonts w:ascii="AvenirNext LT Pro Bold" w:hAnsi="AvenirNext LT Pro Bold"/>
                                <w:color w:val="E6C229"/>
                              </w:rPr>
                            </w:pPr>
                            <w:bookmarkStart w:id="18" w:name="_Toc106231928"/>
                            <w:bookmarkStart w:id="19" w:name="_Toc106232658"/>
                            <w:bookmarkStart w:id="20" w:name="_Toc106233051"/>
                            <w:proofErr w:type="gramStart"/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>Date:</w:t>
                            </w:r>
                            <w:bookmarkEnd w:id="18"/>
                            <w:bookmarkEnd w:id="19"/>
                            <w:bookmarkEnd w:id="20"/>
                            <w:proofErr w:type="gramEnd"/>
                          </w:p>
                          <w:p w14:paraId="49C95228" w14:textId="77777777" w:rsidR="004835D5" w:rsidRPr="00E70E64" w:rsidRDefault="004835D5" w:rsidP="004835D5">
                            <w:pPr>
                              <w:pStyle w:val="Heading2"/>
                              <w:rPr>
                                <w:rFonts w:ascii="AvenirNext LT Pro Bold" w:hAnsi="AvenirNext LT Pro Bold"/>
                                <w:color w:val="E6C229"/>
                              </w:rPr>
                            </w:pPr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 xml:space="preserve"> </w:t>
                            </w:r>
                            <w:bookmarkStart w:id="21" w:name="_Toc106231929"/>
                            <w:bookmarkStart w:id="22" w:name="_Toc106232659"/>
                            <w:bookmarkStart w:id="23" w:name="_Toc106233052"/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>06/2022</w:t>
                            </w:r>
                            <w:bookmarkEnd w:id="21"/>
                            <w:bookmarkEnd w:id="22"/>
                            <w:bookmarkEnd w:id="23"/>
                          </w:p>
                          <w:p w14:paraId="4B61A66B" w14:textId="77777777" w:rsidR="004835D5" w:rsidRPr="00E70E64" w:rsidRDefault="004835D5" w:rsidP="004835D5">
                            <w:pPr>
                              <w:pStyle w:val="Heading2"/>
                              <w:rPr>
                                <w:rFonts w:ascii="AvenirNext LT Pro Bold" w:hAnsi="AvenirNext LT Pro Bold"/>
                                <w:color w:val="E6C229"/>
                              </w:rPr>
                            </w:pPr>
                            <w:bookmarkStart w:id="24" w:name="_Toc106231930"/>
                            <w:bookmarkStart w:id="25" w:name="_Toc106232660"/>
                            <w:bookmarkStart w:id="26" w:name="_Toc106233053"/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>Réalisé par :</w:t>
                            </w:r>
                            <w:bookmarkEnd w:id="24"/>
                            <w:bookmarkEnd w:id="25"/>
                            <w:bookmarkEnd w:id="26"/>
                          </w:p>
                          <w:p w14:paraId="6F2F87A2" w14:textId="6E6A1290" w:rsidR="004835D5" w:rsidRPr="00E70E64" w:rsidRDefault="004835D5" w:rsidP="004835D5">
                            <w:pPr>
                              <w:rPr>
                                <w:color w:val="E6C229"/>
                              </w:rPr>
                            </w:pPr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 xml:space="preserve"> </w:t>
                            </w:r>
                            <w:bookmarkStart w:id="27" w:name="_Toc106231931"/>
                            <w:bookmarkStart w:id="28" w:name="_Toc106232661"/>
                            <w:bookmarkStart w:id="29" w:name="_Toc106233054"/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</w:rPr>
                              <w:t>Younes El Abbas</w:t>
                            </w:r>
                            <w:bookmarkEnd w:id="27"/>
                            <w:bookmarkEnd w:id="28"/>
                            <w:bookmarkEnd w:id="2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2451" w:rsidRPr="006A2959">
              <w:rPr>
                <w:rFonts w:ascii="AvenirNext LT Pro Bold" w:hAnsi="AvenirNext LT Pro Bold"/>
                <w:color w:val="F5D867" w:themeColor="accent1" w:themeTint="99"/>
              </w:rPr>
              <w:t xml:space="preserve"> </w:t>
            </w:r>
          </w:p>
        </w:tc>
        <w:tc>
          <w:tcPr>
            <w:tcW w:w="4419" w:type="dxa"/>
          </w:tcPr>
          <w:p w14:paraId="09BFF7E5" w14:textId="69CCF289" w:rsidR="00957963" w:rsidRPr="006A2959" w:rsidRDefault="00957963" w:rsidP="00D63304">
            <w:pPr>
              <w:jc w:val="right"/>
              <w:rPr>
                <w:rFonts w:ascii="AvenirNext LT Pro Bold" w:hAnsi="AvenirNext LT Pro Bold"/>
              </w:rPr>
            </w:pPr>
          </w:p>
        </w:tc>
      </w:tr>
    </w:tbl>
    <w:p w14:paraId="10194BD6" w14:textId="163786FD" w:rsidR="00952F7D" w:rsidRPr="006A2959" w:rsidRDefault="004835D5" w:rsidP="00A602AF">
      <w:pPr>
        <w:pStyle w:val="GraphicAnchor"/>
        <w:rPr>
          <w:rFonts w:ascii="AvenirNext LT Pro Bold" w:hAnsi="AvenirNext LT Pro Bold"/>
        </w:rPr>
      </w:pPr>
      <w:r w:rsidRPr="006A2959">
        <w:rPr>
          <w:rFonts w:ascii="AvenirNext LT Pro Bold" w:hAnsi="AvenirNext LT Pro Bold"/>
          <w:noProof/>
        </w:rPr>
        <w:drawing>
          <wp:anchor distT="0" distB="0" distL="114300" distR="114300" simplePos="0" relativeHeight="251679744" behindDoc="0" locked="0" layoutInCell="1" allowOverlap="1" wp14:anchorId="4D91EE04" wp14:editId="102AF55F">
            <wp:simplePos x="0" y="0"/>
            <wp:positionH relativeFrom="column">
              <wp:posOffset>1905635</wp:posOffset>
            </wp:positionH>
            <wp:positionV relativeFrom="paragraph">
              <wp:posOffset>8130540</wp:posOffset>
            </wp:positionV>
            <wp:extent cx="1294765" cy="440055"/>
            <wp:effectExtent l="152400" t="152400" r="153035" b="1504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bg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959">
        <w:rPr>
          <w:rFonts w:ascii="AvenirNext LT Pro Bold" w:hAnsi="AvenirNext LT Pro Bold"/>
          <w:noProof/>
        </w:rPr>
        <w:drawing>
          <wp:anchor distT="0" distB="0" distL="114300" distR="114300" simplePos="0" relativeHeight="251680768" behindDoc="0" locked="0" layoutInCell="1" allowOverlap="1" wp14:anchorId="60812875" wp14:editId="56513579">
            <wp:simplePos x="0" y="0"/>
            <wp:positionH relativeFrom="column">
              <wp:posOffset>3649980</wp:posOffset>
            </wp:positionH>
            <wp:positionV relativeFrom="paragraph">
              <wp:posOffset>7976870</wp:posOffset>
            </wp:positionV>
            <wp:extent cx="1533525" cy="83439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959">
        <w:rPr>
          <w:rFonts w:ascii="AvenirNext LT Pro Bold" w:hAnsi="AvenirNext LT Pro Bold"/>
          <w:noProof/>
        </w:rPr>
        <w:drawing>
          <wp:anchor distT="0" distB="0" distL="114300" distR="114300" simplePos="0" relativeHeight="251678720" behindDoc="0" locked="0" layoutInCell="1" allowOverlap="1" wp14:anchorId="38594EC9" wp14:editId="05B76D57">
            <wp:simplePos x="0" y="0"/>
            <wp:positionH relativeFrom="margin">
              <wp:posOffset>5410200</wp:posOffset>
            </wp:positionH>
            <wp:positionV relativeFrom="paragraph">
              <wp:posOffset>7978775</wp:posOffset>
            </wp:positionV>
            <wp:extent cx="722376" cy="722376"/>
            <wp:effectExtent l="0" t="0" r="1905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5D5">
        <w:rPr>
          <w:rFonts w:ascii="AvenirNext LT Pro Bold" w:hAnsi="AvenirNext LT Pro Bold"/>
          <w:noProof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8205E0" wp14:editId="4FFA3BD0">
                <wp:simplePos x="0" y="0"/>
                <wp:positionH relativeFrom="margin">
                  <wp:align>center</wp:align>
                </wp:positionH>
                <wp:positionV relativeFrom="paragraph">
                  <wp:posOffset>-632460</wp:posOffset>
                </wp:positionV>
                <wp:extent cx="5410200" cy="1404620"/>
                <wp:effectExtent l="0" t="0" r="1905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3201" w14:textId="6430F50F" w:rsidR="004835D5" w:rsidRPr="00E70E64" w:rsidRDefault="004835D5">
                            <w:pPr>
                              <w:rPr>
                                <w:color w:val="E6C229"/>
                              </w:rPr>
                            </w:pPr>
                            <w:bookmarkStart w:id="30" w:name="_Toc106233049"/>
                            <w:r w:rsidRPr="00E70E64">
                              <w:rPr>
                                <w:rFonts w:ascii="AvenirNext LT Pro Bold" w:hAnsi="AvenirNext LT Pro Bold"/>
                                <w:color w:val="E6C229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 projet fil rouge</w:t>
                            </w:r>
                            <w:bookmarkEnd w:id="3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05E0" id="_x0000_s1027" type="#_x0000_t202" style="position:absolute;margin-left:0;margin-top:-49.8pt;width:426pt;height:110.6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">
                <v:textbox style="mso-fit-shape-to-text:t">
                  <w:txbxContent>
                    <w:p w14:paraId="12253201" w14:textId="6430F50F" w:rsidR="004835D5" w:rsidRPr="00E70E64" w:rsidRDefault="004835D5">
                      <w:pPr>
                        <w:rPr>
                          <w:color w:val="E6C229"/>
                        </w:rPr>
                      </w:pPr>
                      <w:bookmarkStart w:id="31" w:name="_Toc106233049"/>
                      <w:r w:rsidRPr="00E70E64">
                        <w:rPr>
                          <w:rFonts w:ascii="AvenirNext LT Pro Bold" w:hAnsi="AvenirNext LT Pro Bold"/>
                          <w:color w:val="E6C229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 projet fil rouge</w:t>
                      </w:r>
                      <w:bookmarkEnd w:id="31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696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0"/>
        <w:gridCol w:w="9511"/>
        <w:gridCol w:w="972"/>
        <w:gridCol w:w="183"/>
      </w:tblGrid>
      <w:tr w:rsidR="00E93261" w:rsidRPr="006A2959" w14:paraId="477D6D74" w14:textId="77777777" w:rsidTr="006A2959">
        <w:trPr>
          <w:gridAfter w:val="1"/>
          <w:wAfter w:w="183" w:type="dxa"/>
          <w:trHeight w:val="1576"/>
        </w:trPr>
        <w:tc>
          <w:tcPr>
            <w:tcW w:w="10513" w:type="dxa"/>
            <w:gridSpan w:val="3"/>
          </w:tcPr>
          <w:p w14:paraId="4FC4AF14" w14:textId="77777777" w:rsidR="00E93261" w:rsidRPr="006A2959" w:rsidRDefault="00E93261" w:rsidP="00BB7CEF">
            <w:pPr>
              <w:pStyle w:val="Heading3"/>
              <w:jc w:val="left"/>
              <w:rPr>
                <w:rFonts w:ascii="AvenirNext LT Pro Bold" w:hAnsi="AvenirNext LT Pro Bold"/>
              </w:rPr>
            </w:pPr>
            <w:bookmarkStart w:id="32" w:name="_Toc106233055"/>
            <w:bookmarkStart w:id="33" w:name="_Hlk106230957"/>
            <w:r w:rsidRPr="006A2959">
              <w:rPr>
                <w:rFonts w:ascii="AvenirNext LT Pro Bold" w:hAnsi="AvenirNext LT Pro Bold"/>
              </w:rPr>
              <w:lastRenderedPageBreak/>
              <w:t>INTRODUCTION</w:t>
            </w:r>
            <w:bookmarkEnd w:id="32"/>
          </w:p>
        </w:tc>
      </w:tr>
      <w:tr w:rsidR="00E93261" w:rsidRPr="006A2959" w14:paraId="700517E9" w14:textId="77777777" w:rsidTr="00396A42">
        <w:trPr>
          <w:trHeight w:val="780"/>
        </w:trPr>
        <w:tc>
          <w:tcPr>
            <w:tcW w:w="30" w:type="dxa"/>
          </w:tcPr>
          <w:p w14:paraId="25C2E874" w14:textId="2B4D7DB3" w:rsidR="00E93261" w:rsidRPr="006A2959" w:rsidRDefault="00E93261" w:rsidP="00E93261">
            <w:pPr>
              <w:rPr>
                <w:rFonts w:ascii="AvenirNext LT Pro Bold" w:hAnsi="AvenirNext LT Pro Bold"/>
              </w:rPr>
            </w:pPr>
          </w:p>
        </w:tc>
        <w:tc>
          <w:tcPr>
            <w:tcW w:w="9511" w:type="dxa"/>
          </w:tcPr>
          <w:p w14:paraId="39859F9E" w14:textId="4959F571" w:rsidR="00E93261" w:rsidRPr="00396A42" w:rsidRDefault="00E93261" w:rsidP="00E93261">
            <w:pPr>
              <w:pStyle w:val="NormalWeb"/>
              <w:spacing w:before="0" w:beforeAutospacing="0"/>
              <w:rPr>
                <w:rFonts w:ascii="Lato" w:hAnsi="Lato"/>
                <w:color w:val="31434C"/>
                <w:lang w:val="fr-FR"/>
              </w:rPr>
            </w:pPr>
            <w:r w:rsidRPr="00396A42">
              <w:rPr>
                <w:rFonts w:ascii="Lato" w:hAnsi="Lato"/>
                <w:color w:val="31434C"/>
                <w:lang w:val="fr-FR"/>
              </w:rPr>
              <w:t xml:space="preserve">Du 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>8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 xml:space="preserve">Octobre 2021 </w:t>
            </w:r>
            <w:r w:rsidRPr="00396A42">
              <w:rPr>
                <w:rFonts w:ascii="Lato" w:hAnsi="Lato"/>
                <w:color w:val="31434C"/>
                <w:lang w:val="fr-FR"/>
              </w:rPr>
              <w:t>au 2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>0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jui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>n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20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 xml:space="preserve">22, </w:t>
            </w:r>
            <w:r w:rsidRPr="00396A42">
              <w:rPr>
                <w:rFonts w:ascii="Lato" w:hAnsi="Lato"/>
                <w:color w:val="31434C"/>
                <w:lang w:val="fr-FR"/>
              </w:rPr>
              <w:t>j’ai effectué un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>e formation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 xml:space="preserve">dans le centre solidaire digital du code </w:t>
            </w:r>
            <w:r w:rsidRPr="00396A42">
              <w:rPr>
                <w:rFonts w:ascii="Lato" w:hAnsi="Lato"/>
                <w:color w:val="31434C"/>
                <w:lang w:val="fr-FR"/>
              </w:rPr>
              <w:t>à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 xml:space="preserve"> Tanger</w:t>
            </w:r>
            <w:r w:rsidRPr="00396A42">
              <w:rPr>
                <w:rFonts w:ascii="Lato" w:hAnsi="Lato"/>
                <w:color w:val="31434C"/>
                <w:lang w:val="fr-FR"/>
              </w:rPr>
              <w:t>. Au cours de ce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>tte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 xml:space="preserve">formation </w:t>
            </w:r>
            <w:r w:rsidRPr="00396A42">
              <w:rPr>
                <w:rFonts w:ascii="Lato" w:hAnsi="Lato"/>
                <w:color w:val="31434C"/>
                <w:lang w:val="fr-FR"/>
              </w:rPr>
              <w:t>d</w:t>
            </w:r>
            <w:r w:rsidR="005F702F" w:rsidRPr="00396A42">
              <w:rPr>
                <w:rFonts w:ascii="Lato" w:hAnsi="Lato"/>
                <w:color w:val="31434C"/>
                <w:lang w:val="fr-FR"/>
              </w:rPr>
              <w:t>e développement web</w:t>
            </w:r>
            <w:r w:rsidRPr="00396A42">
              <w:rPr>
                <w:rFonts w:ascii="Lato" w:hAnsi="Lato"/>
                <w:color w:val="31434C"/>
                <w:lang w:val="fr-FR"/>
              </w:rPr>
              <w:t>,</w:t>
            </w:r>
            <w:r w:rsidR="00D93455" w:rsidRPr="00396A42">
              <w:rPr>
                <w:rFonts w:ascii="Lato" w:hAnsi="Lato"/>
                <w:lang w:val="fr-FR"/>
              </w:rPr>
              <w:t xml:space="preserve"> </w:t>
            </w:r>
            <w:r w:rsidR="00D93455" w:rsidRPr="00396A42">
              <w:rPr>
                <w:rFonts w:ascii="Lato" w:hAnsi="Lato"/>
                <w:color w:val="31434C"/>
                <w:lang w:val="fr-FR"/>
              </w:rPr>
              <w:t>J'ai appris beaucoup des compétences techniques dans le développement "</w:t>
            </w:r>
            <w:proofErr w:type="spellStart"/>
            <w:r w:rsidR="00D93455" w:rsidRPr="00396A42">
              <w:rPr>
                <w:rFonts w:ascii="Lato" w:hAnsi="Lato"/>
                <w:color w:val="31434C"/>
                <w:lang w:val="fr-FR"/>
              </w:rPr>
              <w:t>front-end</w:t>
            </w:r>
            <w:proofErr w:type="spellEnd"/>
            <w:r w:rsidR="00D93455" w:rsidRPr="00396A42">
              <w:rPr>
                <w:rFonts w:ascii="Lato" w:hAnsi="Lato"/>
                <w:color w:val="31434C"/>
                <w:lang w:val="fr-FR"/>
              </w:rPr>
              <w:t>" et "</w:t>
            </w:r>
            <w:proofErr w:type="spellStart"/>
            <w:r w:rsidR="00D93455" w:rsidRPr="00396A42">
              <w:rPr>
                <w:rFonts w:ascii="Lato" w:hAnsi="Lato"/>
                <w:color w:val="31434C"/>
                <w:lang w:val="fr-FR"/>
              </w:rPr>
              <w:t>back-end</w:t>
            </w:r>
            <w:proofErr w:type="spellEnd"/>
            <w:proofErr w:type="gramStart"/>
            <w:r w:rsidR="00D93455" w:rsidRPr="00396A42">
              <w:rPr>
                <w:rFonts w:ascii="Lato" w:hAnsi="Lato"/>
                <w:color w:val="31434C"/>
                <w:lang w:val="fr-FR"/>
              </w:rPr>
              <w:t>" ,</w:t>
            </w:r>
            <w:proofErr w:type="gramEnd"/>
            <w:r w:rsidR="00D93455" w:rsidRPr="00396A42">
              <w:rPr>
                <w:rFonts w:ascii="Lato" w:hAnsi="Lato"/>
                <w:color w:val="31434C"/>
                <w:lang w:val="fr-FR"/>
              </w:rPr>
              <w:t xml:space="preserve"> et aussi des compétences "soft </w:t>
            </w:r>
            <w:proofErr w:type="spellStart"/>
            <w:r w:rsidR="00D93455" w:rsidRPr="00396A42">
              <w:rPr>
                <w:rFonts w:ascii="Lato" w:hAnsi="Lato"/>
                <w:color w:val="31434C"/>
                <w:lang w:val="fr-FR"/>
              </w:rPr>
              <w:t>skills</w:t>
            </w:r>
            <w:proofErr w:type="spellEnd"/>
            <w:r w:rsidR="00D93455" w:rsidRPr="00396A42">
              <w:rPr>
                <w:rFonts w:ascii="Lato" w:hAnsi="Lato"/>
                <w:color w:val="31434C"/>
                <w:lang w:val="fr-FR"/>
              </w:rPr>
              <w:t>"  comme les techniques de recherche d'emploi, gestion du stress, préparation de l’entretien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 …. etc</w:t>
            </w:r>
            <w:r w:rsidRPr="00396A42">
              <w:rPr>
                <w:rFonts w:ascii="Lato" w:hAnsi="Lato"/>
                <w:color w:val="31434C"/>
                <w:lang w:val="fr-FR"/>
              </w:rPr>
              <w:t>.</w:t>
            </w:r>
          </w:p>
          <w:p w14:paraId="7B3DCFD3" w14:textId="11E5BEED" w:rsidR="003731D4" w:rsidRPr="00396A42" w:rsidRDefault="00E93261" w:rsidP="00E93261">
            <w:pPr>
              <w:pStyle w:val="NormalWeb"/>
              <w:spacing w:before="0" w:beforeAutospacing="0"/>
              <w:rPr>
                <w:rFonts w:ascii="Lato" w:hAnsi="Lato"/>
                <w:color w:val="31434C"/>
                <w:lang w:val="fr-FR"/>
              </w:rPr>
            </w:pPr>
            <w:r w:rsidRPr="00396A42">
              <w:rPr>
                <w:rFonts w:ascii="Lato" w:hAnsi="Lato"/>
                <w:color w:val="31434C"/>
                <w:lang w:val="fr-FR"/>
              </w:rPr>
              <w:t>M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>a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formation 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au 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développement </w:t>
            </w:r>
            <w:proofErr w:type="gramStart"/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web  </w:t>
            </w:r>
            <w:r w:rsidRPr="00396A42">
              <w:rPr>
                <w:rFonts w:ascii="Lato" w:hAnsi="Lato"/>
                <w:color w:val="31434C"/>
                <w:lang w:val="fr-FR"/>
              </w:rPr>
              <w:t>a</w:t>
            </w:r>
            <w:proofErr w:type="gramEnd"/>
            <w:r w:rsidRPr="00396A42">
              <w:rPr>
                <w:rFonts w:ascii="Lato" w:hAnsi="Lato"/>
                <w:color w:val="31434C"/>
                <w:lang w:val="fr-FR"/>
              </w:rPr>
              <w:t xml:space="preserve"> consisté essentiellement 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de la </w:t>
            </w:r>
            <w:r w:rsidR="002F54F1" w:rsidRPr="00396A42">
              <w:rPr>
                <w:rFonts w:ascii="Lato" w:hAnsi="Lato"/>
                <w:color w:val="31434C"/>
                <w:lang w:val="fr-FR"/>
              </w:rPr>
              <w:t>création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 des sites web full-stack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, 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>les bases du donnes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, 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>et l’</w:t>
            </w:r>
            <w:r w:rsidR="002F54F1" w:rsidRPr="00396A42">
              <w:rPr>
                <w:rFonts w:ascii="Lato" w:hAnsi="Lato"/>
                <w:color w:val="31434C"/>
                <w:lang w:val="fr-FR"/>
              </w:rPr>
              <w:t>étude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 xml:space="preserve"> du design </w:t>
            </w:r>
            <w:proofErr w:type="spellStart"/>
            <w:r w:rsidR="003731D4" w:rsidRPr="00396A42">
              <w:rPr>
                <w:rFonts w:ascii="Lato" w:hAnsi="Lato"/>
                <w:color w:val="31434C"/>
                <w:lang w:val="fr-FR"/>
              </w:rPr>
              <w:t>thinking</w:t>
            </w:r>
            <w:proofErr w:type="spellEnd"/>
            <w:r w:rsidRPr="00396A42">
              <w:rPr>
                <w:rFonts w:ascii="Lato" w:hAnsi="Lato"/>
                <w:color w:val="31434C"/>
                <w:lang w:val="fr-FR"/>
              </w:rPr>
              <w:t>. </w:t>
            </w:r>
          </w:p>
          <w:p w14:paraId="51E3382A" w14:textId="3991013F" w:rsidR="00E93261" w:rsidRPr="006A2959" w:rsidRDefault="00E93261" w:rsidP="00E93261">
            <w:pPr>
              <w:pStyle w:val="NormalWeb"/>
              <w:spacing w:before="0" w:beforeAutospacing="0"/>
              <w:rPr>
                <w:rFonts w:ascii="AvenirNext LT Pro Bold" w:hAnsi="AvenirNext LT Pro Bold"/>
                <w:color w:val="31434C"/>
                <w:lang w:val="fr-FR"/>
              </w:rPr>
            </w:pPr>
            <w:r w:rsidRPr="00396A42">
              <w:rPr>
                <w:rFonts w:ascii="Lato" w:hAnsi="Lato"/>
                <w:color w:val="31434C"/>
                <w:lang w:val="fr-FR"/>
              </w:rPr>
              <w:t>Plus largement, ce</w:t>
            </w:r>
            <w:r w:rsidR="003731D4" w:rsidRPr="00396A42">
              <w:rPr>
                <w:rFonts w:ascii="Lato" w:hAnsi="Lato"/>
                <w:color w:val="31434C"/>
                <w:lang w:val="fr-FR"/>
              </w:rPr>
              <w:t>tte formation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a été l’opportunité pour moi 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 xml:space="preserve">pour </w:t>
            </w:r>
            <w:r w:rsidR="002F54F1" w:rsidRPr="00396A42">
              <w:rPr>
                <w:rFonts w:ascii="Lato" w:hAnsi="Lato"/>
                <w:color w:val="31434C"/>
                <w:lang w:val="fr-FR"/>
              </w:rPr>
              <w:t>améliorer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 xml:space="preserve">mes </w:t>
            </w:r>
            <w:r w:rsidR="002F54F1" w:rsidRPr="00396A42">
              <w:rPr>
                <w:rFonts w:ascii="Lato" w:hAnsi="Lato"/>
                <w:color w:val="31434C"/>
                <w:lang w:val="fr-FR"/>
              </w:rPr>
              <w:t>compétences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 xml:space="preserve"> du </w:t>
            </w:r>
            <w:r w:rsidR="002F54F1" w:rsidRPr="00396A42">
              <w:rPr>
                <w:rFonts w:ascii="Lato" w:hAnsi="Lato"/>
                <w:color w:val="31434C"/>
                <w:lang w:val="fr-FR"/>
              </w:rPr>
              <w:t>programmation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 xml:space="preserve"> et résolution de problèmes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. Au-delà du fait d’enrichir mes connaissances en 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>la partie design</w:t>
            </w:r>
            <w:r w:rsidRPr="00396A42">
              <w:rPr>
                <w:rFonts w:ascii="Lato" w:hAnsi="Lato"/>
                <w:color w:val="31434C"/>
                <w:lang w:val="fr-FR"/>
              </w:rPr>
              <w:t>, ce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>tte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>formation</w:t>
            </w:r>
            <w:r w:rsidRPr="00396A42">
              <w:rPr>
                <w:rFonts w:ascii="Lato" w:hAnsi="Lato"/>
                <w:color w:val="31434C"/>
                <w:lang w:val="fr-FR"/>
              </w:rPr>
              <w:t xml:space="preserve"> m’a permis de comprendre</w:t>
            </w:r>
            <w:r w:rsidR="00977B67" w:rsidRPr="00396A42">
              <w:rPr>
                <w:rFonts w:ascii="Lato" w:hAnsi="Lato"/>
                <w:lang w:val="fr-FR"/>
              </w:rPr>
              <w:t xml:space="preserve"> </w:t>
            </w:r>
            <w:r w:rsidR="00977B67" w:rsidRPr="00396A42">
              <w:rPr>
                <w:rFonts w:ascii="Lato" w:hAnsi="Lato"/>
                <w:color w:val="31434C"/>
                <w:lang w:val="fr-FR"/>
              </w:rPr>
              <w:t xml:space="preserve">comment gérer </w:t>
            </w:r>
            <w:proofErr w:type="gramStart"/>
            <w:r w:rsidR="00977B67" w:rsidRPr="00396A42">
              <w:rPr>
                <w:rFonts w:ascii="Lato" w:hAnsi="Lato"/>
                <w:color w:val="31434C"/>
                <w:lang w:val="fr-FR"/>
              </w:rPr>
              <w:t>un projet</w:t>
            </w:r>
            <w:r w:rsidR="002F54F1" w:rsidRPr="00396A42">
              <w:rPr>
                <w:rFonts w:ascii="Lato" w:hAnsi="Lato"/>
                <w:color w:val="31434C"/>
                <w:lang w:val="fr-FR"/>
              </w:rPr>
              <w:t xml:space="preserve"> complète</w:t>
            </w:r>
            <w:proofErr w:type="gramEnd"/>
            <w:r w:rsidR="002F54F1" w:rsidRPr="00396A42">
              <w:rPr>
                <w:rFonts w:ascii="Lato" w:hAnsi="Lato"/>
                <w:color w:val="31434C"/>
                <w:lang w:val="fr-FR"/>
              </w:rPr>
              <w:t xml:space="preserve"> de A </w:t>
            </w:r>
            <w:proofErr w:type="spellStart"/>
            <w:r w:rsidR="002F54F1" w:rsidRPr="00396A42">
              <w:rPr>
                <w:rFonts w:ascii="Lato" w:hAnsi="Lato"/>
                <w:color w:val="31434C"/>
                <w:lang w:val="fr-FR"/>
              </w:rPr>
              <w:t>a</w:t>
            </w:r>
            <w:proofErr w:type="spellEnd"/>
            <w:r w:rsidR="002F54F1" w:rsidRPr="00396A42">
              <w:rPr>
                <w:rFonts w:ascii="Lato" w:hAnsi="Lato"/>
                <w:color w:val="31434C"/>
                <w:lang w:val="fr-FR"/>
              </w:rPr>
              <w:t xml:space="preserve"> Z avec plusieurs d’étapes</w:t>
            </w:r>
            <w:r w:rsidRPr="006A2959">
              <w:rPr>
                <w:rFonts w:ascii="AvenirNext LT Pro Bold" w:hAnsi="AvenirNext LT Pro Bold"/>
                <w:color w:val="31434C"/>
                <w:lang w:val="fr-FR"/>
              </w:rPr>
              <w:t>.</w:t>
            </w:r>
          </w:p>
          <w:p w14:paraId="14EE771B" w14:textId="032163B8" w:rsidR="00E93261" w:rsidRPr="006A2959" w:rsidRDefault="00E93261" w:rsidP="00E93261">
            <w:pPr>
              <w:pStyle w:val="NormalWeb"/>
              <w:spacing w:before="0" w:beforeAutospacing="0"/>
              <w:rPr>
                <w:rFonts w:ascii="AvenirNext LT Pro Bold" w:hAnsi="AvenirNext LT Pro Bold"/>
                <w:color w:val="31434C"/>
                <w:lang w:val="fr-FR"/>
              </w:rPr>
            </w:pPr>
          </w:p>
          <w:p w14:paraId="415C790A" w14:textId="0A727A8E" w:rsidR="00E93261" w:rsidRPr="006A2959" w:rsidRDefault="00E93261" w:rsidP="00E93261">
            <w:pPr>
              <w:rPr>
                <w:rFonts w:ascii="AvenirNext LT Pro Bold" w:hAnsi="AvenirNext LT Pro Bold"/>
              </w:rPr>
            </w:pPr>
          </w:p>
        </w:tc>
        <w:tc>
          <w:tcPr>
            <w:tcW w:w="1155" w:type="dxa"/>
            <w:gridSpan w:val="2"/>
            <w:vAlign w:val="bottom"/>
          </w:tcPr>
          <w:p w14:paraId="139C58BD" w14:textId="7B1FE967" w:rsidR="00E93261" w:rsidRPr="006A2959" w:rsidRDefault="00E93261" w:rsidP="00E93261">
            <w:pPr>
              <w:rPr>
                <w:rFonts w:ascii="AvenirNext LT Pro Bold" w:hAnsi="AvenirNext LT Pro Bold"/>
              </w:rPr>
            </w:pPr>
          </w:p>
        </w:tc>
      </w:tr>
      <w:bookmarkEnd w:id="33"/>
      <w:tr w:rsidR="00E93261" w:rsidRPr="006A2959" w14:paraId="731B37E4" w14:textId="77777777" w:rsidTr="006A2959">
        <w:trPr>
          <w:gridAfter w:val="1"/>
          <w:wAfter w:w="183" w:type="dxa"/>
          <w:trHeight w:val="1576"/>
        </w:trPr>
        <w:tc>
          <w:tcPr>
            <w:tcW w:w="10513" w:type="dxa"/>
            <w:gridSpan w:val="3"/>
          </w:tcPr>
          <w:p w14:paraId="0E7329E7" w14:textId="5F5CF780" w:rsidR="00E93261" w:rsidRPr="006A2959" w:rsidRDefault="00E93261" w:rsidP="00E93261">
            <w:pPr>
              <w:pStyle w:val="Heading3"/>
              <w:rPr>
                <w:rFonts w:ascii="AvenirNext LT Pro Bold" w:hAnsi="AvenirNext LT Pro Bold"/>
              </w:rPr>
            </w:pPr>
          </w:p>
        </w:tc>
      </w:tr>
      <w:tr w:rsidR="00E93261" w:rsidRPr="006A2959" w14:paraId="6D47A60E" w14:textId="77777777" w:rsidTr="00396A42">
        <w:trPr>
          <w:gridAfter w:val="1"/>
          <w:wAfter w:w="183" w:type="dxa"/>
          <w:trHeight w:val="8256"/>
        </w:trPr>
        <w:tc>
          <w:tcPr>
            <w:tcW w:w="9541" w:type="dxa"/>
            <w:gridSpan w:val="2"/>
          </w:tcPr>
          <w:tbl>
            <w:tblPr>
              <w:tblStyle w:val="TableGrid"/>
              <w:tblW w:w="9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9541"/>
            </w:tblGrid>
            <w:tr w:rsidR="002F54F1" w:rsidRPr="006A2959" w14:paraId="579A492A" w14:textId="77777777" w:rsidTr="00E17221">
              <w:trPr>
                <w:trHeight w:val="1576"/>
              </w:trPr>
              <w:tc>
                <w:tcPr>
                  <w:tcW w:w="9541" w:type="dxa"/>
                </w:tcPr>
                <w:p w14:paraId="6EAC0074" w14:textId="1D485EB8" w:rsidR="002F54F1" w:rsidRPr="006A2959" w:rsidRDefault="00346034" w:rsidP="002F54F1">
                  <w:pPr>
                    <w:pStyle w:val="Heading3"/>
                    <w:rPr>
                      <w:rFonts w:ascii="AvenirNext LT Pro Bold" w:hAnsi="AvenirNext LT Pro Bold"/>
                    </w:rPr>
                  </w:pPr>
                  <w:bookmarkStart w:id="34" w:name="_Toc106233056"/>
                  <w:r w:rsidRPr="006A2959">
                    <w:rPr>
                      <w:rFonts w:ascii="AvenirNext LT Pro Bold" w:hAnsi="AvenirNext LT Pro Bold"/>
                    </w:rPr>
                    <w:lastRenderedPageBreak/>
                    <w:t>Remerciements</w:t>
                  </w:r>
                  <w:bookmarkEnd w:id="34"/>
                </w:p>
              </w:tc>
            </w:tr>
            <w:tr w:rsidR="002F54F1" w:rsidRPr="006A2959" w14:paraId="0CF97B9D" w14:textId="77777777" w:rsidTr="00E17221">
              <w:trPr>
                <w:trHeight w:val="780"/>
              </w:trPr>
              <w:tc>
                <w:tcPr>
                  <w:tcW w:w="9541" w:type="dxa"/>
                </w:tcPr>
                <w:p w14:paraId="1E478E6D" w14:textId="77777777" w:rsidR="00346034" w:rsidRPr="00396A42" w:rsidRDefault="00346034" w:rsidP="002F54F1">
                  <w:pPr>
                    <w:pStyle w:val="NormalWeb"/>
                    <w:spacing w:before="0" w:beforeAutospacing="0"/>
                    <w:rPr>
                      <w:rFonts w:ascii="Lato" w:hAnsi="Lato"/>
                      <w:color w:val="000000" w:themeColor="text1"/>
                      <w:lang w:val="fr-FR"/>
                    </w:rPr>
                  </w:pP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J’exprime mes remerciements à toutes les personnes ayant contribué d’une manière ou d’une autre à la réalisation de ce travail et à la mise au point de ce document.</w:t>
                  </w:r>
                </w:p>
                <w:p w14:paraId="53774539" w14:textId="3DD7FC57" w:rsidR="00346034" w:rsidRPr="00396A42" w:rsidRDefault="00346034" w:rsidP="002F54F1">
                  <w:pPr>
                    <w:pStyle w:val="NormalWeb"/>
                    <w:spacing w:before="0" w:beforeAutospacing="0"/>
                    <w:rPr>
                      <w:rFonts w:ascii="Lato" w:hAnsi="Lato"/>
                      <w:color w:val="000000" w:themeColor="text1"/>
                      <w:lang w:val="fr-FR"/>
                    </w:rPr>
                  </w:pP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À toutes ces personnes qui directement ou indirectement me soutiennent et m’encouragent à aller de l’avant, je leur suis très reconnaissant. </w:t>
                  </w:r>
                </w:p>
                <w:p w14:paraId="1E7604FB" w14:textId="05F22C9B" w:rsidR="00346034" w:rsidRPr="00396A42" w:rsidRDefault="00346034" w:rsidP="002F54F1">
                  <w:pPr>
                    <w:pStyle w:val="NormalWeb"/>
                    <w:spacing w:before="0" w:beforeAutospacing="0"/>
                    <w:rPr>
                      <w:rFonts w:ascii="Lato" w:hAnsi="Lato"/>
                      <w:color w:val="000000" w:themeColor="text1"/>
                      <w:lang w:val="fr-FR"/>
                    </w:rPr>
                  </w:pP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J’adresse tout particulièrement ma vive gratitude à madame CHEBAB </w:t>
                  </w:r>
                  <w:proofErr w:type="spellStart"/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Fatin</w:t>
                  </w:r>
                  <w:proofErr w:type="spellEnd"/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qui a bien voulu encadrer mon projet de fin d’études, pour son aide précieuse et son soutien remarquable. </w:t>
                  </w:r>
                </w:p>
                <w:p w14:paraId="17EE9A57" w14:textId="72219993" w:rsidR="008A06AC" w:rsidRPr="00396A42" w:rsidRDefault="00346034" w:rsidP="002F54F1">
                  <w:pPr>
                    <w:pStyle w:val="NormalWeb"/>
                    <w:spacing w:before="0" w:beforeAutospacing="0"/>
                    <w:rPr>
                      <w:rFonts w:ascii="Lato" w:hAnsi="Lato"/>
                      <w:color w:val="000000" w:themeColor="text1"/>
                      <w:lang w:val="fr-FR"/>
                    </w:rPr>
                  </w:pP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Mes remerciements les plus sincères sont adressés à Mme ELKHALOUI </w:t>
                  </w:r>
                  <w:proofErr w:type="spellStart"/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Ferdaous</w:t>
                  </w:r>
                  <w:proofErr w:type="spellEnd"/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, aussi aux membres du jury, pour l’honneur qu’ils m’ont fait, en acceptant d’examiner et de juger mon travail. </w:t>
                  </w:r>
                </w:p>
                <w:p w14:paraId="71AB0D14" w14:textId="532AAC29" w:rsidR="002F54F1" w:rsidRPr="00396A42" w:rsidRDefault="00346034" w:rsidP="002F54F1">
                  <w:pPr>
                    <w:pStyle w:val="NormalWeb"/>
                    <w:spacing w:before="0" w:beforeAutospacing="0"/>
                    <w:rPr>
                      <w:rFonts w:ascii="Lato" w:hAnsi="Lato"/>
                      <w:color w:val="000000" w:themeColor="text1"/>
                      <w:lang w:val="fr-FR"/>
                    </w:rPr>
                  </w:pP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Enfin, je ne manquerai pas d’exprimer une reconnaissance à tous les </w:t>
                  </w:r>
                  <w:r w:rsidR="008A06AC"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STAFF</w:t>
                  </w: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de </w:t>
                  </w:r>
                  <w:r w:rsidR="008A06AC"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SOLICODE TANGER</w:t>
                  </w: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notamment</w:t>
                  </w:r>
                  <w:r w:rsidR="008A06AC"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les formateurs pour </w:t>
                  </w:r>
                  <w:proofErr w:type="gramStart"/>
                  <w:r w:rsidR="008A06AC"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leur efforts</w:t>
                  </w:r>
                  <w:proofErr w:type="gramEnd"/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,</w:t>
                  </w:r>
                  <w:r w:rsidR="008A06AC"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et</w:t>
                  </w:r>
                  <w:r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 xml:space="preserve"> </w:t>
                  </w:r>
                  <w:r w:rsidR="008A06AC" w:rsidRPr="00396A42">
                    <w:rPr>
                      <w:rFonts w:ascii="Lato" w:hAnsi="Lato"/>
                      <w:color w:val="000000" w:themeColor="text1"/>
                      <w:lang w:val="fr-FR"/>
                    </w:rPr>
                    <w:t>pour la formation prodigieuse qu'ils nous ont donnée.</w:t>
                  </w:r>
                </w:p>
                <w:p w14:paraId="4A21A4D6" w14:textId="0E22B388" w:rsidR="002F54F1" w:rsidRPr="006A2959" w:rsidRDefault="002F54F1" w:rsidP="002F54F1">
                  <w:pPr>
                    <w:pStyle w:val="NormalWeb"/>
                    <w:spacing w:before="0" w:beforeAutospacing="0"/>
                    <w:rPr>
                      <w:rFonts w:ascii="AvenirNext LT Pro Bold" w:hAnsi="AvenirNext LT Pro Bold"/>
                      <w:color w:val="31434C"/>
                      <w:lang w:val="fr-FR"/>
                    </w:rPr>
                  </w:pPr>
                </w:p>
                <w:p w14:paraId="07BD873A" w14:textId="77777777" w:rsidR="002F54F1" w:rsidRPr="006A2959" w:rsidRDefault="002F54F1" w:rsidP="002F54F1">
                  <w:pPr>
                    <w:rPr>
                      <w:rFonts w:ascii="AvenirNext LT Pro Bold" w:hAnsi="AvenirNext LT Pro Bold"/>
                    </w:rPr>
                  </w:pPr>
                </w:p>
              </w:tc>
            </w:tr>
          </w:tbl>
          <w:p w14:paraId="6099D407" w14:textId="08440784" w:rsidR="00E93261" w:rsidRPr="006A2959" w:rsidRDefault="00E93261" w:rsidP="00E17221">
            <w:pPr>
              <w:pStyle w:val="Heading4"/>
              <w:rPr>
                <w:rFonts w:ascii="AvenirNext LT Pro Bold" w:hAnsi="AvenirNext LT Pro Bold"/>
              </w:rPr>
            </w:pPr>
          </w:p>
        </w:tc>
        <w:tc>
          <w:tcPr>
            <w:tcW w:w="972" w:type="dxa"/>
            <w:vAlign w:val="bottom"/>
          </w:tcPr>
          <w:p w14:paraId="50913268" w14:textId="1423BD87" w:rsidR="00E93261" w:rsidRPr="006A2959" w:rsidRDefault="00E93261" w:rsidP="00E17221">
            <w:pPr>
              <w:pStyle w:val="Heading4"/>
              <w:rPr>
                <w:rFonts w:ascii="AvenirNext LT Pro Bold" w:hAnsi="AvenirNext LT Pro Bold"/>
              </w:rPr>
            </w:pPr>
          </w:p>
        </w:tc>
      </w:tr>
      <w:tr w:rsidR="006A2959" w:rsidRPr="006A2959" w14:paraId="451EE96B" w14:textId="77777777" w:rsidTr="00396A42">
        <w:trPr>
          <w:gridAfter w:val="2"/>
          <w:wAfter w:w="1155" w:type="dxa"/>
          <w:trHeight w:val="6115"/>
        </w:trPr>
        <w:tc>
          <w:tcPr>
            <w:tcW w:w="9541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fr-FR"/>
              </w:rPr>
              <w:id w:val="71023226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3096D3E7" w14:textId="1B3F562E" w:rsidR="00396A42" w:rsidRPr="00396A42" w:rsidRDefault="00396A42" w:rsidP="00396A42">
                <w:pPr>
                  <w:pStyle w:val="TOCHeading"/>
                  <w:jc w:val="center"/>
                  <w:rPr>
                    <w:rFonts w:ascii="AvenirNext LT Pro Bold" w:hAnsi="AvenirNext LT Pro Bold"/>
                  </w:rPr>
                </w:pPr>
                <w:r>
                  <w:t>Table de matières</w:t>
                </w:r>
              </w:p>
              <w:p w14:paraId="66DF662C" w14:textId="0938DD76" w:rsidR="007C5B25" w:rsidRDefault="00396A42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06233049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Rapport de projet fil rouge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_Toc106233049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1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5F8512" w14:textId="7EAC43CB" w:rsidR="007C5B25" w:rsidRDefault="00BB7CEF">
                <w:pPr>
                  <w:pStyle w:val="TOC2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0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Qaftani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_Toc106233050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1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80CA46" w14:textId="5FA15FAA" w:rsidR="007C5B25" w:rsidRDefault="00BB7CEF">
                <w:pPr>
                  <w:pStyle w:val="TOC2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1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Date: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_Toc106233051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1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DCA4E3" w14:textId="14E4ACA3" w:rsidR="007C5B25" w:rsidRDefault="00BB7CEF">
                <w:pPr>
                  <w:pStyle w:val="TOC2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2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06/2022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_Toc106233052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1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AE80EA" w14:textId="10E50941" w:rsidR="007C5B25" w:rsidRDefault="00BB7CEF">
                <w:pPr>
                  <w:pStyle w:val="TOC2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3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Réalisé par :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_Toc106233053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1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9472C9" w14:textId="310396F0" w:rsidR="007C5B25" w:rsidRDefault="00BB7CEF">
                <w:pPr>
                  <w:pStyle w:val="TOC2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4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Younes El Abbas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_Toc106233054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1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048ACB" w14:textId="7F04C980" w:rsidR="007C5B25" w:rsidRDefault="00BB7CEF">
                <w:pPr>
                  <w:pStyle w:val="TOC3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5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INTRODUCTION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_Toc106233055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2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4D7EA9" w14:textId="045F5FF1" w:rsidR="007C5B25" w:rsidRDefault="00BB7CEF">
                <w:pPr>
                  <w:pStyle w:val="TOC3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6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Remerciements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_Toc106233056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3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010F67" w14:textId="3724A9BC" w:rsidR="007C5B25" w:rsidRDefault="00BB7CEF">
                <w:pPr>
                  <w:pStyle w:val="TOC3"/>
                  <w:tabs>
                    <w:tab w:val="right" w:leader="dot" w:pos="935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106233057" w:history="1">
                  <w:r w:rsidR="007C5B25" w:rsidRPr="00BE2335">
                    <w:rPr>
                      <w:rStyle w:val="Hyperlink"/>
                      <w:rFonts w:ascii="AvenirNext LT Pro Bold" w:hAnsi="AvenirNext LT Pro Bold"/>
                      <w:noProof/>
                    </w:rPr>
                    <w:t>Solicode</w:t>
                  </w:r>
                  <w:r w:rsidR="007C5B25">
                    <w:rPr>
                      <w:noProof/>
                      <w:webHidden/>
                    </w:rPr>
                    <w:tab/>
                  </w:r>
                  <w:r w:rsidR="007C5B25">
                    <w:rPr>
                      <w:noProof/>
                      <w:webHidden/>
                    </w:rPr>
                    <w:fldChar w:fldCharType="begin"/>
                  </w:r>
                  <w:r w:rsidR="007C5B25">
                    <w:rPr>
                      <w:noProof/>
                      <w:webHidden/>
                    </w:rPr>
                    <w:instrText xml:space="preserve"> PAGEREF _Toc106233057 \h </w:instrText>
                  </w:r>
                  <w:r w:rsidR="007C5B25">
                    <w:rPr>
                      <w:noProof/>
                      <w:webHidden/>
                    </w:rPr>
                  </w:r>
                  <w:r w:rsidR="007C5B25">
                    <w:rPr>
                      <w:noProof/>
                      <w:webHidden/>
                    </w:rPr>
                    <w:fldChar w:fldCharType="separate"/>
                  </w:r>
                  <w:r w:rsidR="007C5B25">
                    <w:rPr>
                      <w:noProof/>
                      <w:webHidden/>
                    </w:rPr>
                    <w:t>5</w:t>
                  </w:r>
                  <w:r w:rsidR="007C5B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4C177E" w14:textId="67B8E5EA" w:rsidR="00396A42" w:rsidRDefault="00396A42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689F5F7B" w14:textId="77777777" w:rsidR="006A2959" w:rsidRPr="006A2959" w:rsidRDefault="006A2959" w:rsidP="00EB0497">
            <w:pPr>
              <w:outlineLvl w:val="2"/>
              <w:rPr>
                <w:rFonts w:ascii="AvenirNext LT Pro Bold" w:hAnsi="AvenirNext LT Pro Bold"/>
              </w:rPr>
            </w:pPr>
          </w:p>
        </w:tc>
      </w:tr>
      <w:tr w:rsidR="006A2959" w:rsidRPr="006A2959" w14:paraId="1E207571" w14:textId="77777777" w:rsidTr="00396A42">
        <w:trPr>
          <w:gridAfter w:val="1"/>
          <w:wAfter w:w="183" w:type="dxa"/>
          <w:trHeight w:val="2750"/>
        </w:trPr>
        <w:tc>
          <w:tcPr>
            <w:tcW w:w="9541" w:type="dxa"/>
            <w:gridSpan w:val="2"/>
            <w:vAlign w:val="center"/>
          </w:tcPr>
          <w:p w14:paraId="601CECA2" w14:textId="77777777" w:rsidR="006A2959" w:rsidRPr="006A2959" w:rsidRDefault="006A2959" w:rsidP="006A2959">
            <w:pPr>
              <w:rPr>
                <w:rFonts w:ascii="AvenirNext LT Pro Bold" w:hAnsi="AvenirNext LT Pro Bold"/>
              </w:rPr>
            </w:pPr>
          </w:p>
          <w:p w14:paraId="70BA64F6" w14:textId="158666A8" w:rsidR="006A2959" w:rsidRPr="006A2959" w:rsidRDefault="006A2959" w:rsidP="006A2959">
            <w:pPr>
              <w:rPr>
                <w:rFonts w:ascii="AvenirNext LT Pro Bold" w:hAnsi="AvenirNext LT Pro Bold"/>
              </w:rPr>
            </w:pPr>
          </w:p>
        </w:tc>
        <w:tc>
          <w:tcPr>
            <w:tcW w:w="972" w:type="dxa"/>
          </w:tcPr>
          <w:p w14:paraId="39C03791" w14:textId="77777777" w:rsidR="006A2959" w:rsidRPr="006A2959" w:rsidRDefault="006A2959" w:rsidP="006A2959">
            <w:pPr>
              <w:rPr>
                <w:rFonts w:ascii="AvenirNext LT Pro Bold" w:hAnsi="AvenirNext LT Pro Bold"/>
              </w:rPr>
            </w:pPr>
          </w:p>
        </w:tc>
      </w:tr>
    </w:tbl>
    <w:p w14:paraId="5E4639A1" w14:textId="5C7B1C06" w:rsidR="009B2968" w:rsidRPr="006A2959" w:rsidRDefault="009B2968">
      <w:pPr>
        <w:rPr>
          <w:rFonts w:ascii="AvenirNext LT Pro Bold" w:hAnsi="AvenirNext LT Pro Bold"/>
        </w:rPr>
      </w:pPr>
    </w:p>
    <w:p w14:paraId="471DBD90" w14:textId="447041DC" w:rsidR="00211CE6" w:rsidRPr="006A2959" w:rsidRDefault="00211CE6" w:rsidP="00211CE6">
      <w:pPr>
        <w:pStyle w:val="GraphicAnchor"/>
        <w:rPr>
          <w:rFonts w:ascii="AvenirNext LT Pro Bold" w:hAnsi="AvenirNext LT Pro Bold"/>
        </w:rPr>
      </w:pPr>
    </w:p>
    <w:tbl>
      <w:tblPr>
        <w:tblStyle w:val="TableGrid"/>
        <w:tblW w:w="9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520"/>
        <w:gridCol w:w="8810"/>
        <w:gridCol w:w="20"/>
        <w:gridCol w:w="20"/>
      </w:tblGrid>
      <w:tr w:rsidR="00211CE6" w:rsidRPr="006A2959" w14:paraId="37E6A24A" w14:textId="77777777" w:rsidTr="007C5B25">
        <w:trPr>
          <w:trHeight w:val="7294"/>
        </w:trPr>
        <w:tc>
          <w:tcPr>
            <w:tcW w:w="20" w:type="dxa"/>
          </w:tcPr>
          <w:p w14:paraId="4F9ACEC4" w14:textId="77777777" w:rsidR="00211CE6" w:rsidRPr="006A2959" w:rsidRDefault="00211CE6">
            <w:pPr>
              <w:rPr>
                <w:rFonts w:ascii="AvenirNext LT Pro Bold" w:hAnsi="AvenirNext LT Pro Bold"/>
              </w:rPr>
            </w:pPr>
          </w:p>
        </w:tc>
        <w:tc>
          <w:tcPr>
            <w:tcW w:w="520" w:type="dxa"/>
            <w:tcBorders>
              <w:top w:val="single" w:sz="48" w:space="0" w:color="E2B80F" w:themeColor="accent1"/>
            </w:tcBorders>
            <w:shd w:val="clear" w:color="auto" w:fill="FFFFFF" w:themeFill="background1"/>
          </w:tcPr>
          <w:p w14:paraId="00FB1664" w14:textId="77777777" w:rsidR="00211CE6" w:rsidRPr="006A2959" w:rsidRDefault="00211CE6">
            <w:pPr>
              <w:rPr>
                <w:rFonts w:ascii="AvenirNext LT Pro Bold" w:hAnsi="AvenirNext LT Pro Bold"/>
              </w:rPr>
            </w:pPr>
          </w:p>
        </w:tc>
        <w:tc>
          <w:tcPr>
            <w:tcW w:w="8810" w:type="dxa"/>
            <w:tcBorders>
              <w:top w:val="single" w:sz="48" w:space="0" w:color="E2B80F" w:themeColor="accent1"/>
            </w:tcBorders>
            <w:shd w:val="clear" w:color="auto" w:fill="FFFFFF" w:themeFill="background1"/>
            <w:vAlign w:val="center"/>
          </w:tcPr>
          <w:p w14:paraId="3B969DFF" w14:textId="02615B4E" w:rsidR="00211CE6" w:rsidRPr="006A2959" w:rsidRDefault="00396A42" w:rsidP="00211CE6">
            <w:pPr>
              <w:pStyle w:val="Heading3"/>
              <w:rPr>
                <w:rFonts w:ascii="AvenirNext LT Pro Bold" w:hAnsi="AvenirNext LT Pro Bold"/>
              </w:rPr>
            </w:pPr>
            <w:bookmarkStart w:id="35" w:name="_Toc106233057"/>
            <w:r>
              <w:rPr>
                <w:rFonts w:ascii="AvenirNext LT Pro Bold" w:hAnsi="AvenirNext LT Pro Bold"/>
              </w:rPr>
              <w:t>Solicode</w:t>
            </w:r>
            <w:bookmarkEnd w:id="35"/>
          </w:p>
          <w:p w14:paraId="1C3804CD" w14:textId="77777777" w:rsidR="00211CE6" w:rsidRPr="006A2959" w:rsidRDefault="00A64F96" w:rsidP="00211CE6">
            <w:pPr>
              <w:pStyle w:val="Text"/>
              <w:jc w:val="center"/>
              <w:rPr>
                <w:rFonts w:ascii="AvenirNext LT Pro Bold" w:hAnsi="AvenirNext LT Pro Bold"/>
              </w:rPr>
            </w:pPr>
            <w:r w:rsidRPr="006A2959">
              <w:rPr>
                <w:rFonts w:ascii="AvenirNext LT Pro Bold" w:hAnsi="AvenirNext LT Pro Bold"/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19625D5" wp14:editId="7835FFAB">
                      <wp:extent cx="1558343" cy="45719"/>
                      <wp:effectExtent l="0" t="0" r="3810" b="5715"/>
                      <wp:docPr id="11" name="Rectangle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343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BD084B" id="Rectangle 11" o:spid="_x0000_s1026" style="width:122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" fillcolor="#e2b80f [3204]" stroked="f" strokeweight="2pt">
                      <v:stroke miterlimit="4"/>
                      <v:textbox style="mso-fit-shape-to-text:t" inset="3pt,3pt,3pt,3pt"/>
                      <w10:anchorlock/>
                    </v:rect>
                  </w:pict>
                </mc:Fallback>
              </mc:AlternateContent>
            </w:r>
          </w:p>
          <w:p w14:paraId="2C1CDE27" w14:textId="77777777" w:rsidR="00211CE6" w:rsidRPr="006A2959" w:rsidRDefault="00211CE6" w:rsidP="00211CE6">
            <w:pPr>
              <w:pStyle w:val="Text"/>
              <w:rPr>
                <w:rFonts w:ascii="AvenirNext LT Pro Bold" w:hAnsi="AvenirNext LT Pro Bold"/>
              </w:rPr>
            </w:pPr>
          </w:p>
          <w:p w14:paraId="76432D34" w14:textId="0A2A2B4A" w:rsidR="00396A42" w:rsidRDefault="00396A42" w:rsidP="00396A42">
            <w:pPr>
              <w:pStyle w:val="Text"/>
              <w:rPr>
                <w:rFonts w:ascii="Lato" w:hAnsi="Lato"/>
                <w:color w:val="000000" w:themeColor="text1"/>
              </w:rPr>
            </w:pPr>
            <w:r w:rsidRPr="00396A42">
              <w:rPr>
                <w:rFonts w:ascii="Lato" w:hAnsi="Lato"/>
                <w:color w:val="000000" w:themeColor="text1"/>
              </w:rPr>
              <w:t>SOLICODE est un centre de formation solidaire et inclusif, ouvert aux jeunes motivés et intéressés par les métiers du Développement Web et Mobile.</w:t>
            </w:r>
          </w:p>
          <w:p w14:paraId="0ECB720E" w14:textId="77777777" w:rsidR="00396A42" w:rsidRDefault="00396A42" w:rsidP="00396A42">
            <w:pPr>
              <w:pStyle w:val="Text"/>
              <w:rPr>
                <w:rFonts w:ascii="Lato" w:hAnsi="Lato"/>
                <w:color w:val="000000" w:themeColor="text1"/>
              </w:rPr>
            </w:pPr>
          </w:p>
          <w:p w14:paraId="7FDF2D6C" w14:textId="77777777" w:rsidR="00396A42" w:rsidRDefault="00396A42" w:rsidP="00396A42">
            <w:pPr>
              <w:pStyle w:val="Text"/>
              <w:rPr>
                <w:rFonts w:ascii="Lato" w:hAnsi="Lato"/>
                <w:color w:val="000000" w:themeColor="text1"/>
              </w:rPr>
            </w:pPr>
            <w:r w:rsidRPr="00396A42">
              <w:rPr>
                <w:rFonts w:ascii="Lato" w:hAnsi="Lato"/>
                <w:color w:val="000000" w:themeColor="text1"/>
              </w:rPr>
              <w:t xml:space="preserve"> L’apprenant à SOLICODE se considère comme acteur principal tout au long de son processus d’apprentissage. C’est lui qui construit ses savoirs à travers la réalisation des projets, individuels ou par groupe, inspirés du milieu professionnel afin de favoriser une meilleure insertion au marché de travail. </w:t>
            </w:r>
          </w:p>
          <w:p w14:paraId="062AED9D" w14:textId="77777777" w:rsidR="00396A42" w:rsidRDefault="00396A42" w:rsidP="00396A42">
            <w:pPr>
              <w:pStyle w:val="Text"/>
              <w:rPr>
                <w:rFonts w:ascii="Lato" w:hAnsi="Lato"/>
                <w:color w:val="000000" w:themeColor="text1"/>
              </w:rPr>
            </w:pPr>
            <w:r w:rsidRPr="00396A42">
              <w:rPr>
                <w:rFonts w:ascii="Lato" w:hAnsi="Lato"/>
                <w:color w:val="000000" w:themeColor="text1"/>
              </w:rPr>
              <w:t xml:space="preserve">La formation au sein de SOLICODE est axée sur différents </w:t>
            </w:r>
            <w:proofErr w:type="gramStart"/>
            <w:r w:rsidRPr="00396A42">
              <w:rPr>
                <w:rFonts w:ascii="Lato" w:hAnsi="Lato"/>
                <w:color w:val="000000" w:themeColor="text1"/>
              </w:rPr>
              <w:t>volets:</w:t>
            </w:r>
            <w:proofErr w:type="gramEnd"/>
            <w:r w:rsidRPr="00396A42">
              <w:rPr>
                <w:rFonts w:ascii="Lato" w:hAnsi="Lato"/>
                <w:color w:val="000000" w:themeColor="text1"/>
              </w:rPr>
              <w:t xml:space="preserve"> technique, soft-</w:t>
            </w:r>
            <w:proofErr w:type="spellStart"/>
            <w:r w:rsidRPr="00396A42">
              <w:rPr>
                <w:rFonts w:ascii="Lato" w:hAnsi="Lato"/>
                <w:color w:val="000000" w:themeColor="text1"/>
              </w:rPr>
              <w:t>skills</w:t>
            </w:r>
            <w:proofErr w:type="spellEnd"/>
            <w:r w:rsidRPr="00396A42">
              <w:rPr>
                <w:rFonts w:ascii="Lato" w:hAnsi="Lato"/>
                <w:color w:val="000000" w:themeColor="text1"/>
              </w:rPr>
              <w:t>, entreprenariat et gestion de projet.</w:t>
            </w:r>
          </w:p>
          <w:p w14:paraId="52ECA9FD" w14:textId="2FDE81EB" w:rsidR="00396A42" w:rsidRPr="00396A42" w:rsidRDefault="00396A42" w:rsidP="00396A42">
            <w:pPr>
              <w:pStyle w:val="Text"/>
              <w:rPr>
                <w:rFonts w:ascii="Lato" w:hAnsi="Lato"/>
                <w:color w:val="000000" w:themeColor="text1"/>
              </w:rPr>
            </w:pPr>
            <w:r w:rsidRPr="00396A42">
              <w:rPr>
                <w:rFonts w:ascii="Lato" w:hAnsi="Lato"/>
                <w:color w:val="000000" w:themeColor="text1"/>
              </w:rPr>
              <w:t xml:space="preserve"> A l’issue de cette formation, les apprenants bénéficieront d’une double certification délivrée par SIMPLON et OFPPT</w:t>
            </w:r>
            <w:r w:rsidRPr="00396A42">
              <w:rPr>
                <w:rFonts w:ascii="Lato" w:hAnsi="Lato"/>
                <w:color w:val="000000" w:themeColor="text1"/>
                <w:shd w:val="clear" w:color="auto" w:fill="D1CFCC"/>
              </w:rPr>
              <w:t>.</w:t>
            </w:r>
          </w:p>
          <w:p w14:paraId="0921774B" w14:textId="77777777" w:rsidR="002366C9" w:rsidRPr="006A2959" w:rsidRDefault="002366C9" w:rsidP="00211CE6">
            <w:pPr>
              <w:pStyle w:val="Text"/>
              <w:rPr>
                <w:rFonts w:ascii="AvenirNext LT Pro Bold" w:hAnsi="AvenirNext LT Pro Bold"/>
              </w:rPr>
            </w:pPr>
          </w:p>
          <w:p w14:paraId="63EA3323" w14:textId="37EA6053" w:rsidR="002366C9" w:rsidRPr="006A2959" w:rsidRDefault="002366C9" w:rsidP="002366C9">
            <w:pPr>
              <w:pStyle w:val="Text"/>
              <w:jc w:val="center"/>
              <w:rPr>
                <w:rFonts w:ascii="AvenirNext LT Pro Bold" w:hAnsi="AvenirNext LT Pro Bold"/>
              </w:rPr>
            </w:pPr>
          </w:p>
        </w:tc>
        <w:tc>
          <w:tcPr>
            <w:tcW w:w="20" w:type="dxa"/>
            <w:tcBorders>
              <w:top w:val="single" w:sz="48" w:space="0" w:color="E2B80F" w:themeColor="accent1"/>
            </w:tcBorders>
            <w:shd w:val="clear" w:color="auto" w:fill="FFFFFF" w:themeFill="background1"/>
          </w:tcPr>
          <w:p w14:paraId="2AB8BD14" w14:textId="77777777" w:rsidR="00211CE6" w:rsidRPr="006A2959" w:rsidRDefault="00211CE6">
            <w:pPr>
              <w:rPr>
                <w:rFonts w:ascii="AvenirNext LT Pro Bold" w:hAnsi="AvenirNext LT Pro Bold"/>
              </w:rPr>
            </w:pPr>
          </w:p>
        </w:tc>
        <w:tc>
          <w:tcPr>
            <w:tcW w:w="20" w:type="dxa"/>
          </w:tcPr>
          <w:p w14:paraId="0C3A694F" w14:textId="77777777" w:rsidR="00211CE6" w:rsidRPr="006A2959" w:rsidRDefault="00211CE6">
            <w:pPr>
              <w:rPr>
                <w:rFonts w:ascii="AvenirNext LT Pro Bold" w:hAnsi="AvenirNext LT Pro Bold"/>
              </w:rPr>
            </w:pPr>
          </w:p>
        </w:tc>
      </w:tr>
    </w:tbl>
    <w:p w14:paraId="25ECB944" w14:textId="77777777" w:rsidR="00211CE6" w:rsidRPr="006A2959" w:rsidRDefault="00211CE6">
      <w:pPr>
        <w:rPr>
          <w:rFonts w:ascii="AvenirNext LT Pro Bold" w:hAnsi="AvenirNext LT Pro Bold"/>
        </w:rPr>
      </w:pP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7770"/>
        <w:gridCol w:w="2110"/>
      </w:tblGrid>
      <w:tr w:rsidR="000359D1" w:rsidRPr="006A2959" w14:paraId="5F7239D5" w14:textId="77777777" w:rsidTr="007C5B25">
        <w:trPr>
          <w:trHeight w:val="1140"/>
        </w:trPr>
        <w:tc>
          <w:tcPr>
            <w:tcW w:w="20" w:type="dxa"/>
          </w:tcPr>
          <w:p w14:paraId="058C2B04" w14:textId="4D49948B" w:rsidR="000359D1" w:rsidRPr="006A2959" w:rsidRDefault="000359D1" w:rsidP="000359D1">
            <w:pPr>
              <w:pStyle w:val="Text"/>
              <w:rPr>
                <w:rFonts w:ascii="AvenirNext LT Pro Bold" w:hAnsi="AvenirNext LT Pro Bold"/>
              </w:rPr>
            </w:pPr>
          </w:p>
        </w:tc>
        <w:tc>
          <w:tcPr>
            <w:tcW w:w="7770" w:type="dxa"/>
            <w:vAlign w:val="center"/>
          </w:tcPr>
          <w:p w14:paraId="6D5AEC9A" w14:textId="77777777" w:rsidR="000359D1" w:rsidRPr="006A2959" w:rsidRDefault="000359D1" w:rsidP="000359D1">
            <w:pPr>
              <w:pStyle w:val="Text"/>
              <w:rPr>
                <w:rFonts w:ascii="AvenirNext LT Pro Bold" w:hAnsi="AvenirNext LT Pro Bold"/>
              </w:rPr>
            </w:pPr>
          </w:p>
        </w:tc>
        <w:tc>
          <w:tcPr>
            <w:tcW w:w="2110" w:type="dxa"/>
          </w:tcPr>
          <w:p w14:paraId="5433B9F8" w14:textId="77777777" w:rsidR="000359D1" w:rsidRPr="006A2959" w:rsidRDefault="000359D1">
            <w:pPr>
              <w:rPr>
                <w:rFonts w:ascii="AvenirNext LT Pro Bold" w:hAnsi="AvenirNext LT Pro Bold"/>
              </w:rPr>
            </w:pPr>
          </w:p>
        </w:tc>
      </w:tr>
    </w:tbl>
    <w:p w14:paraId="72D43CC9" w14:textId="35BB00B5" w:rsidR="007C5B25" w:rsidRDefault="007C5B25">
      <w:r>
        <w:br w:type="page"/>
      </w:r>
    </w:p>
    <w:p w14:paraId="5A64797D" w14:textId="3B4A9BA4" w:rsidR="007C5B25" w:rsidRPr="006A2959" w:rsidRDefault="007C5B25" w:rsidP="007C5B25">
      <w:pPr>
        <w:pStyle w:val="Heading3"/>
        <w:rPr>
          <w:rFonts w:ascii="AvenirNext LT Pro Bold" w:hAnsi="AvenirNext LT Pro Bold"/>
        </w:rPr>
      </w:pPr>
      <w:r>
        <w:rPr>
          <w:rFonts w:ascii="AvenirNext LT Pro Bold" w:hAnsi="AvenirNext LT Pro Bold"/>
        </w:rPr>
        <w:lastRenderedPageBreak/>
        <w:t>Projet fil rouge</w:t>
      </w:r>
    </w:p>
    <w:p w14:paraId="5B959437" w14:textId="77777777" w:rsidR="007C5B25" w:rsidRPr="006A2959" w:rsidRDefault="007C5B25" w:rsidP="007C5B25">
      <w:pPr>
        <w:pStyle w:val="Text"/>
        <w:jc w:val="center"/>
        <w:rPr>
          <w:rFonts w:ascii="AvenirNext LT Pro Bold" w:hAnsi="AvenirNext LT Pro Bold"/>
        </w:rPr>
      </w:pPr>
      <w:r w:rsidRPr="006A2959">
        <w:rPr>
          <w:rFonts w:ascii="AvenirNext LT Pro Bold" w:hAnsi="AvenirNext LT Pro Bold"/>
          <w:noProof/>
          <w:lang w:eastAsia="en-AU"/>
        </w:rPr>
        <mc:AlternateContent>
          <mc:Choice Requires="wps">
            <w:drawing>
              <wp:inline distT="0" distB="0" distL="0" distR="0" wp14:anchorId="2C4019C9" wp14:editId="322A1128">
                <wp:extent cx="1558343" cy="45719"/>
                <wp:effectExtent l="0" t="0" r="3810" b="5715"/>
                <wp:docPr id="29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343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5A2C" id="Rectangle 29" o:spid="_x0000_s1026" style="width:122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" fillcolor="#e2b80f [3204]" stroked="f" strokeweight="2pt">
                <v:stroke miterlimit="4"/>
                <v:textbox style="mso-fit-shape-to-text:t" inset="3pt,3pt,3pt,3pt"/>
                <w10:anchorlock/>
              </v:rect>
            </w:pict>
          </mc:Fallback>
        </mc:AlternateContent>
      </w:r>
    </w:p>
    <w:p w14:paraId="1463D9B9" w14:textId="77777777" w:rsidR="007C5B25" w:rsidRPr="006A2959" w:rsidRDefault="007C5B25" w:rsidP="007C5B25">
      <w:pPr>
        <w:pStyle w:val="Text"/>
        <w:rPr>
          <w:rFonts w:ascii="AvenirNext LT Pro Bold" w:hAnsi="AvenirNext LT Pro Bold"/>
        </w:rPr>
      </w:pPr>
    </w:p>
    <w:p w14:paraId="62031B6D" w14:textId="29698792" w:rsidR="007C5B25" w:rsidRDefault="006E23F0" w:rsidP="006E23F0">
      <w:pPr>
        <w:rPr>
          <w:rFonts w:ascii="Lato" w:hAnsi="Lato"/>
          <w:color w:val="000000" w:themeColor="text1"/>
          <w:sz w:val="28"/>
          <w:szCs w:val="28"/>
        </w:rPr>
      </w:pPr>
      <w:r w:rsidRPr="00B70C9A">
        <w:rPr>
          <w:color w:val="000000" w:themeColor="text1"/>
        </w:rPr>
        <w:br/>
      </w:r>
      <w:proofErr w:type="gramStart"/>
      <w:r w:rsidR="00B70C9A" w:rsidRPr="00B70C9A">
        <w:rPr>
          <w:rFonts w:ascii="Lato" w:hAnsi="Lato"/>
          <w:color w:val="000000" w:themeColor="text1"/>
          <w:sz w:val="28"/>
          <w:szCs w:val="28"/>
        </w:rPr>
        <w:t>le</w:t>
      </w:r>
      <w:proofErr w:type="gramEnd"/>
      <w:r w:rsidR="00B70C9A" w:rsidRPr="00B70C9A">
        <w:rPr>
          <w:rFonts w:ascii="Lato" w:hAnsi="Lato"/>
          <w:color w:val="000000" w:themeColor="text1"/>
          <w:sz w:val="28"/>
          <w:szCs w:val="28"/>
        </w:rPr>
        <w:t xml:space="preserve"> projet de fil rouge est le moyen de s'assurer que toutes les compétences que vous avez acquises au cours de l'année sont entièrement valides et prêtes à être insérées dans le</w:t>
      </w:r>
      <w:r w:rsidR="00B70C9A">
        <w:rPr>
          <w:rFonts w:ascii="Lato" w:hAnsi="Lato"/>
          <w:color w:val="000000" w:themeColor="text1"/>
          <w:sz w:val="28"/>
          <w:szCs w:val="28"/>
        </w:rPr>
        <w:t xml:space="preserve"> </w:t>
      </w:r>
      <w:proofErr w:type="spellStart"/>
      <w:r w:rsidR="00B70C9A">
        <w:rPr>
          <w:rFonts w:ascii="Lato" w:hAnsi="Lato"/>
          <w:color w:val="000000" w:themeColor="text1"/>
          <w:sz w:val="28"/>
          <w:szCs w:val="28"/>
        </w:rPr>
        <w:t>marche</w:t>
      </w:r>
      <w:proofErr w:type="spellEnd"/>
      <w:r w:rsidR="00B70C9A">
        <w:rPr>
          <w:rFonts w:ascii="Lato" w:hAnsi="Lato"/>
          <w:color w:val="000000" w:themeColor="text1"/>
          <w:sz w:val="28"/>
          <w:szCs w:val="28"/>
        </w:rPr>
        <w:t xml:space="preserve"> du travail.</w:t>
      </w:r>
    </w:p>
    <w:p w14:paraId="5082B924" w14:textId="42057065" w:rsidR="00B70C9A" w:rsidRDefault="00B70C9A" w:rsidP="006E23F0">
      <w:pPr>
        <w:rPr>
          <w:rFonts w:ascii="Lato" w:hAnsi="Lato"/>
          <w:color w:val="000000" w:themeColor="text1"/>
          <w:sz w:val="28"/>
          <w:szCs w:val="28"/>
        </w:rPr>
      </w:pPr>
    </w:p>
    <w:p w14:paraId="65B5B61F" w14:textId="56008631" w:rsidR="00B70C9A" w:rsidRDefault="00B70C9A" w:rsidP="006E23F0">
      <w:pPr>
        <w:rPr>
          <w:rFonts w:ascii="Lato" w:hAnsi="Lato"/>
          <w:color w:val="000000" w:themeColor="text1"/>
          <w:sz w:val="28"/>
          <w:szCs w:val="28"/>
        </w:rPr>
      </w:pPr>
      <w:proofErr w:type="gramStart"/>
      <w:r w:rsidRPr="00B70C9A">
        <w:rPr>
          <w:rFonts w:ascii="Lato" w:hAnsi="Lato"/>
          <w:color w:val="000000" w:themeColor="text1"/>
          <w:sz w:val="28"/>
          <w:szCs w:val="28"/>
        </w:rPr>
        <w:t>le</w:t>
      </w:r>
      <w:proofErr w:type="gramEnd"/>
      <w:r w:rsidRPr="00B70C9A">
        <w:rPr>
          <w:rFonts w:ascii="Lato" w:hAnsi="Lato"/>
          <w:color w:val="000000" w:themeColor="text1"/>
          <w:sz w:val="28"/>
          <w:szCs w:val="28"/>
        </w:rPr>
        <w:t xml:space="preserve"> projet de fil </w:t>
      </w:r>
      <w:r>
        <w:rPr>
          <w:rFonts w:ascii="Lato" w:hAnsi="Lato"/>
          <w:color w:val="000000" w:themeColor="text1"/>
          <w:sz w:val="28"/>
          <w:szCs w:val="28"/>
        </w:rPr>
        <w:t>rouge</w:t>
      </w:r>
      <w:r w:rsidRPr="00B70C9A">
        <w:rPr>
          <w:rFonts w:ascii="Lato" w:hAnsi="Lato"/>
          <w:color w:val="000000" w:themeColor="text1"/>
          <w:sz w:val="28"/>
          <w:szCs w:val="28"/>
        </w:rPr>
        <w:t xml:space="preserve"> consiste à créer un site Web </w:t>
      </w:r>
      <w:r>
        <w:rPr>
          <w:rFonts w:ascii="Lato" w:hAnsi="Lato"/>
          <w:color w:val="000000" w:themeColor="text1"/>
          <w:sz w:val="28"/>
          <w:szCs w:val="28"/>
        </w:rPr>
        <w:t xml:space="preserve">full-stack </w:t>
      </w:r>
      <w:r w:rsidRPr="00B70C9A">
        <w:rPr>
          <w:rFonts w:ascii="Lato" w:hAnsi="Lato"/>
          <w:color w:val="000000" w:themeColor="text1"/>
          <w:sz w:val="28"/>
          <w:szCs w:val="28"/>
        </w:rPr>
        <w:t>avec une idée qui peut être appliquée dans la vraie vie</w:t>
      </w:r>
      <w:r>
        <w:rPr>
          <w:rFonts w:ascii="Lato" w:hAnsi="Lato"/>
          <w:color w:val="000000" w:themeColor="text1"/>
          <w:sz w:val="28"/>
          <w:szCs w:val="28"/>
        </w:rPr>
        <w:t xml:space="preserve">, </w:t>
      </w:r>
      <w:r w:rsidRPr="00B70C9A">
        <w:rPr>
          <w:rFonts w:ascii="Lato" w:hAnsi="Lato"/>
          <w:color w:val="000000" w:themeColor="text1"/>
          <w:sz w:val="28"/>
          <w:szCs w:val="28"/>
        </w:rPr>
        <w:t>pour ce faire, vous devez passer par de nombreuses étapes</w:t>
      </w:r>
      <w:r>
        <w:rPr>
          <w:rFonts w:ascii="Lato" w:hAnsi="Lato"/>
          <w:color w:val="000000" w:themeColor="text1"/>
          <w:sz w:val="28"/>
          <w:szCs w:val="28"/>
        </w:rPr>
        <w:t> :</w:t>
      </w:r>
    </w:p>
    <w:p w14:paraId="6D28EE8C" w14:textId="400C033F" w:rsidR="00B70C9A" w:rsidRPr="00B70C9A" w:rsidRDefault="00B70C9A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 w:rsidRPr="00B70C9A">
        <w:rPr>
          <w:rFonts w:ascii="Lato Light" w:hAnsi="Lato Light"/>
          <w:color w:val="000000" w:themeColor="text1"/>
          <w:sz w:val="28"/>
          <w:szCs w:val="28"/>
        </w:rPr>
        <w:t>avoir</w:t>
      </w:r>
      <w:proofErr w:type="gramEnd"/>
      <w:r w:rsidRPr="00B70C9A">
        <w:rPr>
          <w:rFonts w:ascii="Lato Light" w:hAnsi="Lato Light"/>
          <w:color w:val="000000" w:themeColor="text1"/>
          <w:sz w:val="28"/>
          <w:szCs w:val="28"/>
        </w:rPr>
        <w:t xml:space="preserve"> une idée</w:t>
      </w:r>
    </w:p>
    <w:p w14:paraId="27E56D6B" w14:textId="73F8A1AF" w:rsidR="00B70C9A" w:rsidRDefault="00B70C9A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 w:rsidRPr="00B70C9A">
        <w:rPr>
          <w:rFonts w:ascii="Lato Light" w:hAnsi="Lato Light"/>
          <w:color w:val="000000" w:themeColor="text1"/>
          <w:sz w:val="28"/>
          <w:szCs w:val="28"/>
        </w:rPr>
        <w:t>exprimer</w:t>
      </w:r>
      <w:proofErr w:type="gramEnd"/>
      <w:r w:rsidRPr="00B70C9A">
        <w:rPr>
          <w:rFonts w:ascii="Lato Light" w:hAnsi="Lato Light"/>
          <w:color w:val="000000" w:themeColor="text1"/>
          <w:sz w:val="28"/>
          <w:szCs w:val="28"/>
        </w:rPr>
        <w:t xml:space="preserve"> les besoins de votre client</w:t>
      </w:r>
    </w:p>
    <w:p w14:paraId="245FB4FB" w14:textId="40ECC4B2" w:rsidR="00B70C9A" w:rsidRDefault="00B70C9A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>
        <w:rPr>
          <w:rFonts w:ascii="Lato Light" w:hAnsi="Lato Light"/>
          <w:color w:val="000000" w:themeColor="text1"/>
          <w:sz w:val="28"/>
          <w:szCs w:val="28"/>
        </w:rPr>
        <w:t>analyser</w:t>
      </w:r>
      <w:proofErr w:type="gramEnd"/>
      <w:r>
        <w:rPr>
          <w:rFonts w:ascii="Lato Light" w:hAnsi="Lato Light"/>
          <w:color w:val="000000" w:themeColor="text1"/>
          <w:sz w:val="28"/>
          <w:szCs w:val="28"/>
        </w:rPr>
        <w:t xml:space="preserve"> son </w:t>
      </w:r>
      <w:r w:rsidR="003F3C0E">
        <w:rPr>
          <w:rFonts w:ascii="Lato Light" w:hAnsi="Lato Light"/>
          <w:color w:val="000000" w:themeColor="text1"/>
          <w:sz w:val="28"/>
          <w:szCs w:val="28"/>
        </w:rPr>
        <w:t>problématique</w:t>
      </w:r>
    </w:p>
    <w:p w14:paraId="33416F3F" w14:textId="618F6754" w:rsidR="00B70C9A" w:rsidRDefault="00B70C9A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 w:rsidRPr="00B70C9A">
        <w:rPr>
          <w:rFonts w:ascii="Lato Light" w:hAnsi="Lato Light"/>
          <w:color w:val="000000" w:themeColor="text1"/>
          <w:sz w:val="28"/>
          <w:szCs w:val="28"/>
        </w:rPr>
        <w:t>conclure</w:t>
      </w:r>
      <w:proofErr w:type="gramEnd"/>
      <w:r>
        <w:rPr>
          <w:rFonts w:ascii="Lato Light" w:hAnsi="Lato Light"/>
          <w:color w:val="000000" w:themeColor="text1"/>
          <w:sz w:val="28"/>
          <w:szCs w:val="28"/>
        </w:rPr>
        <w:t xml:space="preserve"> la </w:t>
      </w:r>
      <w:r w:rsidR="003F3C0E">
        <w:rPr>
          <w:rFonts w:ascii="Lato Light" w:hAnsi="Lato Light"/>
          <w:color w:val="000000" w:themeColor="text1"/>
          <w:sz w:val="28"/>
          <w:szCs w:val="28"/>
        </w:rPr>
        <w:t>solution</w:t>
      </w:r>
    </w:p>
    <w:p w14:paraId="23B2ACD1" w14:textId="77777777" w:rsidR="003F3C0E" w:rsidRDefault="003F3C0E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>
        <w:rPr>
          <w:rFonts w:ascii="Lato Light" w:hAnsi="Lato Light"/>
          <w:color w:val="000000" w:themeColor="text1"/>
          <w:sz w:val="28"/>
          <w:szCs w:val="28"/>
        </w:rPr>
        <w:t>utiliser</w:t>
      </w:r>
      <w:proofErr w:type="gramEnd"/>
      <w:r>
        <w:rPr>
          <w:rFonts w:ascii="Lato Light" w:hAnsi="Lato Light"/>
          <w:color w:val="000000" w:themeColor="text1"/>
          <w:sz w:val="28"/>
          <w:szCs w:val="28"/>
        </w:rPr>
        <w:t xml:space="preserve"> les soft-</w:t>
      </w:r>
      <w:proofErr w:type="spellStart"/>
      <w:r>
        <w:rPr>
          <w:rFonts w:ascii="Lato Light" w:hAnsi="Lato Light"/>
          <w:color w:val="000000" w:themeColor="text1"/>
          <w:sz w:val="28"/>
          <w:szCs w:val="28"/>
        </w:rPr>
        <w:t>skills</w:t>
      </w:r>
      <w:proofErr w:type="spellEnd"/>
      <w:r>
        <w:rPr>
          <w:rFonts w:ascii="Lato Light" w:hAnsi="Lato Light"/>
          <w:color w:val="000000" w:themeColor="text1"/>
          <w:sz w:val="28"/>
          <w:szCs w:val="28"/>
        </w:rPr>
        <w:t xml:space="preserve"> pour gérer le projet(gestion du temps/du stress..)</w:t>
      </w:r>
    </w:p>
    <w:p w14:paraId="0C743DEC" w14:textId="19B0337F" w:rsidR="003F3C0E" w:rsidRDefault="003F3C0E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>
        <w:rPr>
          <w:rFonts w:ascii="Lato Light" w:hAnsi="Lato Light"/>
          <w:color w:val="000000" w:themeColor="text1"/>
          <w:sz w:val="28"/>
          <w:szCs w:val="28"/>
        </w:rPr>
        <w:t>faire</w:t>
      </w:r>
      <w:proofErr w:type="gramEnd"/>
      <w:r>
        <w:rPr>
          <w:rFonts w:ascii="Lato Light" w:hAnsi="Lato Light"/>
          <w:color w:val="000000" w:themeColor="text1"/>
          <w:sz w:val="28"/>
          <w:szCs w:val="28"/>
        </w:rPr>
        <w:t xml:space="preserve"> le design basée su la solution (wireframes, </w:t>
      </w:r>
      <w:proofErr w:type="spellStart"/>
      <w:r>
        <w:rPr>
          <w:rFonts w:ascii="Lato Light" w:hAnsi="Lato Light"/>
          <w:color w:val="000000" w:themeColor="text1"/>
          <w:sz w:val="28"/>
          <w:szCs w:val="28"/>
        </w:rPr>
        <w:t>mockups</w:t>
      </w:r>
      <w:proofErr w:type="spellEnd"/>
      <w:r>
        <w:rPr>
          <w:rFonts w:ascii="Lato Light" w:hAnsi="Lato Light"/>
          <w:color w:val="000000" w:themeColor="text1"/>
          <w:sz w:val="28"/>
          <w:szCs w:val="28"/>
        </w:rPr>
        <w:t xml:space="preserve">, prototypes) </w:t>
      </w:r>
    </w:p>
    <w:p w14:paraId="77D21F35" w14:textId="05E5BA92" w:rsidR="003F3C0E" w:rsidRDefault="003F3C0E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>
        <w:rPr>
          <w:rFonts w:ascii="Lato Light" w:hAnsi="Lato Light"/>
          <w:color w:val="000000" w:themeColor="text1"/>
          <w:sz w:val="28"/>
          <w:szCs w:val="28"/>
        </w:rPr>
        <w:t>conclure</w:t>
      </w:r>
      <w:proofErr w:type="gramEnd"/>
      <w:r>
        <w:rPr>
          <w:rFonts w:ascii="Lato Light" w:hAnsi="Lato Light"/>
          <w:color w:val="000000" w:themeColor="text1"/>
          <w:sz w:val="28"/>
          <w:szCs w:val="28"/>
        </w:rPr>
        <w:t xml:space="preserve"> les utilisateurs de le design et leurs capacités</w:t>
      </w:r>
    </w:p>
    <w:p w14:paraId="217DC703" w14:textId="5E168EB6" w:rsidR="003F3C0E" w:rsidRDefault="009E2A1A" w:rsidP="00B70C9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 w:rsidRPr="009E2A1A">
        <w:rPr>
          <w:rFonts w:ascii="Lato Light" w:hAnsi="Lato Light"/>
          <w:color w:val="000000" w:themeColor="text1"/>
          <w:sz w:val="28"/>
          <w:szCs w:val="28"/>
        </w:rPr>
        <w:t>créer</w:t>
      </w:r>
      <w:proofErr w:type="gramEnd"/>
      <w:r w:rsidRPr="009E2A1A">
        <w:rPr>
          <w:rFonts w:ascii="Lato Light" w:hAnsi="Lato Light"/>
          <w:color w:val="000000" w:themeColor="text1"/>
          <w:sz w:val="28"/>
          <w:szCs w:val="28"/>
        </w:rPr>
        <w:t xml:space="preserve"> un diagramme de classes</w:t>
      </w:r>
      <w:r>
        <w:rPr>
          <w:rFonts w:ascii="Lato Light" w:hAnsi="Lato Light"/>
          <w:color w:val="000000" w:themeColor="text1"/>
          <w:sz w:val="28"/>
          <w:szCs w:val="28"/>
        </w:rPr>
        <w:t xml:space="preserve"> pour </w:t>
      </w:r>
      <w:r w:rsidRPr="009E2A1A">
        <w:rPr>
          <w:rFonts w:ascii="Lato Light" w:hAnsi="Lato Light"/>
          <w:color w:val="000000" w:themeColor="text1"/>
          <w:sz w:val="28"/>
          <w:szCs w:val="28"/>
        </w:rPr>
        <w:t>modéliser la base de données</w:t>
      </w:r>
    </w:p>
    <w:p w14:paraId="1D864115" w14:textId="77777777" w:rsidR="009E2A1A" w:rsidRDefault="009E2A1A" w:rsidP="009E2A1A">
      <w:pPr>
        <w:pStyle w:val="ListParagraph"/>
        <w:numPr>
          <w:ilvl w:val="0"/>
          <w:numId w:val="1"/>
        </w:numPr>
        <w:rPr>
          <w:rFonts w:ascii="Lato Light" w:hAnsi="Lato Light"/>
          <w:color w:val="000000" w:themeColor="text1"/>
          <w:sz w:val="28"/>
          <w:szCs w:val="28"/>
        </w:rPr>
      </w:pPr>
      <w:proofErr w:type="gramStart"/>
      <w:r>
        <w:rPr>
          <w:rFonts w:ascii="Lato Light" w:hAnsi="Lato Light"/>
          <w:color w:val="000000" w:themeColor="text1"/>
          <w:sz w:val="28"/>
          <w:szCs w:val="28"/>
        </w:rPr>
        <w:t>appliquer</w:t>
      </w:r>
      <w:proofErr w:type="gramEnd"/>
      <w:r>
        <w:rPr>
          <w:rFonts w:ascii="Lato Light" w:hAnsi="Lato Light"/>
          <w:color w:val="000000" w:themeColor="text1"/>
          <w:sz w:val="28"/>
          <w:szCs w:val="28"/>
        </w:rPr>
        <w:t xml:space="preserve"> la solution (créer un site web avec certaines fonctionnalités)</w:t>
      </w:r>
    </w:p>
    <w:p w14:paraId="226DB3DC" w14:textId="77777777" w:rsidR="009E2A1A" w:rsidRPr="00B70C9A" w:rsidRDefault="009E2A1A" w:rsidP="009E2A1A">
      <w:pPr>
        <w:pStyle w:val="ListParagraph"/>
        <w:ind w:left="1080"/>
        <w:rPr>
          <w:rFonts w:ascii="Lato Light" w:hAnsi="Lato Light"/>
          <w:color w:val="000000" w:themeColor="text1"/>
          <w:sz w:val="28"/>
          <w:szCs w:val="28"/>
        </w:rPr>
      </w:pPr>
    </w:p>
    <w:p w14:paraId="6216E450" w14:textId="7DA79EB4" w:rsidR="007C5B25" w:rsidRDefault="00B70C9A" w:rsidP="007C5B25">
      <w:pPr>
        <w:pStyle w:val="Heading3"/>
      </w:pPr>
      <w:r>
        <w:t xml:space="preserve"> </w:t>
      </w:r>
      <w:r w:rsidR="007C5B25">
        <w:br w:type="page"/>
      </w:r>
    </w:p>
    <w:p w14:paraId="79AB2518" w14:textId="77777777" w:rsidR="007C5B25" w:rsidRDefault="007C5B25"/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7770"/>
        <w:gridCol w:w="2110"/>
      </w:tblGrid>
      <w:tr w:rsidR="000359D1" w:rsidRPr="006A2959" w14:paraId="355C004F" w14:textId="77777777" w:rsidTr="007C5B25">
        <w:trPr>
          <w:trHeight w:val="2955"/>
        </w:trPr>
        <w:tc>
          <w:tcPr>
            <w:tcW w:w="20" w:type="dxa"/>
          </w:tcPr>
          <w:p w14:paraId="62275124" w14:textId="20EB02B9" w:rsidR="000359D1" w:rsidRPr="007C5B25" w:rsidRDefault="000359D1" w:rsidP="000359D1">
            <w:pPr>
              <w:pStyle w:val="Text"/>
              <w:rPr>
                <w:rFonts w:ascii="AvenirNext LT Pro Bold" w:hAnsi="AvenirNext LT Pro Bold"/>
              </w:rPr>
            </w:pPr>
          </w:p>
        </w:tc>
        <w:tc>
          <w:tcPr>
            <w:tcW w:w="7770" w:type="dxa"/>
            <w:vAlign w:val="center"/>
          </w:tcPr>
          <w:p w14:paraId="1960C971" w14:textId="0D149AD2" w:rsidR="000359D1" w:rsidRPr="006A2959" w:rsidRDefault="000359D1" w:rsidP="000359D1">
            <w:pPr>
              <w:pStyle w:val="Text"/>
              <w:jc w:val="center"/>
              <w:rPr>
                <w:rFonts w:ascii="AvenirNext LT Pro Bold" w:hAnsi="AvenirNext LT Pro Bold"/>
              </w:rPr>
            </w:pPr>
            <w:r w:rsidRPr="006A2959">
              <w:rPr>
                <w:rFonts w:ascii="AvenirNext LT Pro Bold" w:hAnsi="AvenirNext LT Pro Bold"/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C317173" wp14:editId="6A8412C0">
                      <wp:extent cx="1272541" cy="1233170"/>
                      <wp:effectExtent l="0" t="0" r="0" b="0"/>
                      <wp:docPr id="14" name="Shape" descr="logo placeholder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1" cy="123317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091" y="14971"/>
                                    </a:moveTo>
                                    <a:cubicBezTo>
                                      <a:pt x="2048" y="15216"/>
                                      <a:pt x="1962" y="15371"/>
                                      <a:pt x="1832" y="15483"/>
                                    </a:cubicBezTo>
                                    <a:cubicBezTo>
                                      <a:pt x="1703" y="15594"/>
                                      <a:pt x="1574" y="15638"/>
                                      <a:pt x="1401" y="15638"/>
                                    </a:cubicBezTo>
                                    <a:cubicBezTo>
                                      <a:pt x="1186" y="15638"/>
                                      <a:pt x="992" y="15549"/>
                                      <a:pt x="862" y="15371"/>
                                    </a:cubicBezTo>
                                    <a:cubicBezTo>
                                      <a:pt x="711" y="15193"/>
                                      <a:pt x="647" y="14904"/>
                                      <a:pt x="647" y="14504"/>
                                    </a:cubicBezTo>
                                    <a:cubicBezTo>
                                      <a:pt x="647" y="14126"/>
                                      <a:pt x="711" y="13859"/>
                                      <a:pt x="862" y="13681"/>
                                    </a:cubicBezTo>
                                    <a:cubicBezTo>
                                      <a:pt x="1013" y="13503"/>
                                      <a:pt x="1186" y="13436"/>
                                      <a:pt x="1423" y="13436"/>
                                    </a:cubicBezTo>
                                    <a:cubicBezTo>
                                      <a:pt x="1595" y="13436"/>
                                      <a:pt x="1725" y="13481"/>
                                      <a:pt x="1854" y="13570"/>
                                    </a:cubicBezTo>
                                    <a:cubicBezTo>
                                      <a:pt x="1983" y="13658"/>
                                      <a:pt x="2048" y="13792"/>
                                      <a:pt x="2091" y="13970"/>
                                    </a:cubicBezTo>
                                    <a:lnTo>
                                      <a:pt x="2716" y="13814"/>
                                    </a:lnTo>
                                    <a:cubicBezTo>
                                      <a:pt x="2651" y="13547"/>
                                      <a:pt x="2544" y="13369"/>
                                      <a:pt x="2393" y="13236"/>
                                    </a:cubicBezTo>
                                    <a:cubicBezTo>
                                      <a:pt x="2156" y="13013"/>
                                      <a:pt x="1854" y="12880"/>
                                      <a:pt x="1466" y="12880"/>
                                    </a:cubicBezTo>
                                    <a:cubicBezTo>
                                      <a:pt x="1035" y="12880"/>
                                      <a:pt x="690" y="13036"/>
                                      <a:pt x="410" y="13325"/>
                                    </a:cubicBezTo>
                                    <a:cubicBezTo>
                                      <a:pt x="151" y="13614"/>
                                      <a:pt x="0" y="14037"/>
                                      <a:pt x="0" y="14571"/>
                                    </a:cubicBezTo>
                                    <a:cubicBezTo>
                                      <a:pt x="0" y="15082"/>
                                      <a:pt x="129" y="15460"/>
                                      <a:pt x="388" y="15750"/>
                                    </a:cubicBezTo>
                                    <a:cubicBezTo>
                                      <a:pt x="647" y="16039"/>
                                      <a:pt x="992" y="16194"/>
                                      <a:pt x="1401" y="16194"/>
                                    </a:cubicBezTo>
                                    <a:cubicBezTo>
                                      <a:pt x="1725" y="16194"/>
                                      <a:pt x="2005" y="16105"/>
                                      <a:pt x="2220" y="15950"/>
                                    </a:cubicBezTo>
                                    <a:cubicBezTo>
                                      <a:pt x="2436" y="15772"/>
                                      <a:pt x="2587" y="15527"/>
                                      <a:pt x="2695" y="15171"/>
                                    </a:cubicBezTo>
                                    <a:lnTo>
                                      <a:pt x="2091" y="14971"/>
                                    </a:lnTo>
                                    <a:close/>
                                    <a:moveTo>
                                      <a:pt x="754" y="18330"/>
                                    </a:moveTo>
                                    <a:lnTo>
                                      <a:pt x="129" y="18330"/>
                                    </a:lnTo>
                                    <a:lnTo>
                                      <a:pt x="129" y="21489"/>
                                    </a:lnTo>
                                    <a:lnTo>
                                      <a:pt x="2307" y="21489"/>
                                    </a:lnTo>
                                    <a:lnTo>
                                      <a:pt x="2307" y="20955"/>
                                    </a:lnTo>
                                    <a:lnTo>
                                      <a:pt x="754" y="20955"/>
                                    </a:lnTo>
                                    <a:lnTo>
                                      <a:pt x="754" y="18330"/>
                                    </a:lnTo>
                                    <a:close/>
                                    <a:moveTo>
                                      <a:pt x="5152" y="10144"/>
                                    </a:moveTo>
                                    <a:cubicBezTo>
                                      <a:pt x="7868" y="10144"/>
                                      <a:pt x="10067" y="7875"/>
                                      <a:pt x="10067" y="5072"/>
                                    </a:cubicBezTo>
                                    <a:cubicBezTo>
                                      <a:pt x="10067" y="2269"/>
                                      <a:pt x="7868" y="0"/>
                                      <a:pt x="5152" y="0"/>
                                    </a:cubicBezTo>
                                    <a:cubicBezTo>
                                      <a:pt x="2436" y="0"/>
                                      <a:pt x="237" y="2269"/>
                                      <a:pt x="237" y="5072"/>
                                    </a:cubicBezTo>
                                    <a:cubicBezTo>
                                      <a:pt x="259" y="7875"/>
                                      <a:pt x="2457" y="10144"/>
                                      <a:pt x="5152" y="10144"/>
                                    </a:cubicBezTo>
                                    <a:close/>
                                    <a:moveTo>
                                      <a:pt x="5152" y="2091"/>
                                    </a:moveTo>
                                    <a:cubicBezTo>
                                      <a:pt x="6747" y="2091"/>
                                      <a:pt x="8041" y="3426"/>
                                      <a:pt x="8041" y="5072"/>
                                    </a:cubicBezTo>
                                    <a:cubicBezTo>
                                      <a:pt x="8041" y="6718"/>
                                      <a:pt x="6747" y="8053"/>
                                      <a:pt x="5152" y="8053"/>
                                    </a:cubicBezTo>
                                    <a:cubicBezTo>
                                      <a:pt x="3557" y="8053"/>
                                      <a:pt x="2263" y="6718"/>
                                      <a:pt x="2263" y="5072"/>
                                    </a:cubicBezTo>
                                    <a:cubicBezTo>
                                      <a:pt x="2263" y="3426"/>
                                      <a:pt x="3557" y="2091"/>
                                      <a:pt x="5152" y="2091"/>
                                    </a:cubicBezTo>
                                    <a:close/>
                                    <a:moveTo>
                                      <a:pt x="10822" y="14949"/>
                                    </a:moveTo>
                                    <a:lnTo>
                                      <a:pt x="11231" y="14949"/>
                                    </a:lnTo>
                                    <a:cubicBezTo>
                                      <a:pt x="11511" y="14949"/>
                                      <a:pt x="11727" y="14926"/>
                                      <a:pt x="11878" y="14904"/>
                                    </a:cubicBezTo>
                                    <a:cubicBezTo>
                                      <a:pt x="11986" y="14882"/>
                                      <a:pt x="12093" y="14837"/>
                                      <a:pt x="12201" y="14749"/>
                                    </a:cubicBezTo>
                                    <a:cubicBezTo>
                                      <a:pt x="12309" y="14682"/>
                                      <a:pt x="12395" y="14571"/>
                                      <a:pt x="12460" y="14437"/>
                                    </a:cubicBezTo>
                                    <a:cubicBezTo>
                                      <a:pt x="12525" y="14304"/>
                                      <a:pt x="12568" y="14148"/>
                                      <a:pt x="12568" y="13948"/>
                                    </a:cubicBezTo>
                                    <a:cubicBezTo>
                                      <a:pt x="12568" y="13703"/>
                                      <a:pt x="12503" y="13481"/>
                                      <a:pt x="12395" y="13325"/>
                                    </a:cubicBezTo>
                                    <a:cubicBezTo>
                                      <a:pt x="12266" y="13169"/>
                                      <a:pt x="12137" y="13058"/>
                                      <a:pt x="11943" y="13013"/>
                                    </a:cubicBezTo>
                                    <a:cubicBezTo>
                                      <a:pt x="11835" y="12991"/>
                                      <a:pt x="11576" y="12969"/>
                                      <a:pt x="11210" y="12969"/>
                                    </a:cubicBezTo>
                                    <a:lnTo>
                                      <a:pt x="10196" y="12969"/>
                                    </a:lnTo>
                                    <a:lnTo>
                                      <a:pt x="10196" y="16172"/>
                                    </a:lnTo>
                                    <a:lnTo>
                                      <a:pt x="10822" y="16172"/>
                                    </a:lnTo>
                                    <a:lnTo>
                                      <a:pt x="10822" y="14949"/>
                                    </a:lnTo>
                                    <a:close/>
                                    <a:moveTo>
                                      <a:pt x="10822" y="13503"/>
                                    </a:moveTo>
                                    <a:lnTo>
                                      <a:pt x="11123" y="13503"/>
                                    </a:lnTo>
                                    <a:cubicBezTo>
                                      <a:pt x="11339" y="13503"/>
                                      <a:pt x="11490" y="13503"/>
                                      <a:pt x="11576" y="13525"/>
                                    </a:cubicBezTo>
                                    <a:cubicBezTo>
                                      <a:pt x="11684" y="13547"/>
                                      <a:pt x="11770" y="13592"/>
                                      <a:pt x="11835" y="13658"/>
                                    </a:cubicBezTo>
                                    <a:cubicBezTo>
                                      <a:pt x="11899" y="13725"/>
                                      <a:pt x="11943" y="13836"/>
                                      <a:pt x="11943" y="13948"/>
                                    </a:cubicBezTo>
                                    <a:cubicBezTo>
                                      <a:pt x="11943" y="14037"/>
                                      <a:pt x="11921" y="14126"/>
                                      <a:pt x="11878" y="14192"/>
                                    </a:cubicBezTo>
                                    <a:cubicBezTo>
                                      <a:pt x="11835" y="14259"/>
                                      <a:pt x="11770" y="14326"/>
                                      <a:pt x="11684" y="14348"/>
                                    </a:cubicBezTo>
                                    <a:cubicBezTo>
                                      <a:pt x="11598" y="14370"/>
                                      <a:pt x="11447" y="14393"/>
                                      <a:pt x="11188" y="14393"/>
                                    </a:cubicBezTo>
                                    <a:lnTo>
                                      <a:pt x="10843" y="14393"/>
                                    </a:lnTo>
                                    <a:lnTo>
                                      <a:pt x="10843" y="13503"/>
                                    </a:lnTo>
                                    <a:close/>
                                    <a:moveTo>
                                      <a:pt x="7566" y="20332"/>
                                    </a:moveTo>
                                    <a:lnTo>
                                      <a:pt x="8278" y="20332"/>
                                    </a:lnTo>
                                    <a:lnTo>
                                      <a:pt x="8278" y="20732"/>
                                    </a:lnTo>
                                    <a:cubicBezTo>
                                      <a:pt x="8192" y="20799"/>
                                      <a:pt x="8062" y="20866"/>
                                      <a:pt x="7933" y="20933"/>
                                    </a:cubicBezTo>
                                    <a:cubicBezTo>
                                      <a:pt x="7804" y="20977"/>
                                      <a:pt x="7674" y="21022"/>
                                      <a:pt x="7545" y="21022"/>
                                    </a:cubicBezTo>
                                    <a:cubicBezTo>
                                      <a:pt x="7286" y="21022"/>
                                      <a:pt x="7071" y="20933"/>
                                      <a:pt x="6898" y="20732"/>
                                    </a:cubicBezTo>
                                    <a:cubicBezTo>
                                      <a:pt x="6726" y="20532"/>
                                      <a:pt x="6661" y="20265"/>
                                      <a:pt x="6661" y="19887"/>
                                    </a:cubicBezTo>
                                    <a:cubicBezTo>
                                      <a:pt x="6661" y="19531"/>
                                      <a:pt x="6747" y="19264"/>
                                      <a:pt x="6898" y="19086"/>
                                    </a:cubicBezTo>
                                    <a:cubicBezTo>
                                      <a:pt x="7049" y="18908"/>
                                      <a:pt x="7286" y="18819"/>
                                      <a:pt x="7545" y="18819"/>
                                    </a:cubicBezTo>
                                    <a:cubicBezTo>
                                      <a:pt x="7717" y="18819"/>
                                      <a:pt x="7868" y="18864"/>
                                      <a:pt x="7998" y="18953"/>
                                    </a:cubicBezTo>
                                    <a:cubicBezTo>
                                      <a:pt x="8127" y="19042"/>
                                      <a:pt x="8192" y="19175"/>
                                      <a:pt x="8235" y="19331"/>
                                    </a:cubicBezTo>
                                    <a:lnTo>
                                      <a:pt x="8860" y="19220"/>
                                    </a:lnTo>
                                    <a:cubicBezTo>
                                      <a:pt x="8795" y="18931"/>
                                      <a:pt x="8666" y="18686"/>
                                      <a:pt x="8450" y="18530"/>
                                    </a:cubicBezTo>
                                    <a:cubicBezTo>
                                      <a:pt x="8235" y="18374"/>
                                      <a:pt x="7933" y="18285"/>
                                      <a:pt x="7545" y="18285"/>
                                    </a:cubicBezTo>
                                    <a:cubicBezTo>
                                      <a:pt x="7243" y="18285"/>
                                      <a:pt x="7006" y="18330"/>
                                      <a:pt x="6812" y="18441"/>
                                    </a:cubicBezTo>
                                    <a:cubicBezTo>
                                      <a:pt x="6553" y="18575"/>
                                      <a:pt x="6359" y="18775"/>
                                      <a:pt x="6208" y="19042"/>
                                    </a:cubicBezTo>
                                    <a:cubicBezTo>
                                      <a:pt x="6057" y="19309"/>
                                      <a:pt x="6014" y="19598"/>
                                      <a:pt x="6014" y="19932"/>
                                    </a:cubicBezTo>
                                    <a:cubicBezTo>
                                      <a:pt x="6014" y="20243"/>
                                      <a:pt x="6079" y="20532"/>
                                      <a:pt x="6187" y="20777"/>
                                    </a:cubicBezTo>
                                    <a:cubicBezTo>
                                      <a:pt x="6316" y="21044"/>
                                      <a:pt x="6489" y="21244"/>
                                      <a:pt x="6726" y="21378"/>
                                    </a:cubicBezTo>
                                    <a:cubicBezTo>
                                      <a:pt x="6963" y="21511"/>
                                      <a:pt x="7243" y="21578"/>
                                      <a:pt x="7566" y="21578"/>
                                    </a:cubicBezTo>
                                    <a:cubicBezTo>
                                      <a:pt x="7825" y="21578"/>
                                      <a:pt x="8062" y="21533"/>
                                      <a:pt x="8321" y="21422"/>
                                    </a:cubicBezTo>
                                    <a:cubicBezTo>
                                      <a:pt x="8580" y="21333"/>
                                      <a:pt x="8752" y="21200"/>
                                      <a:pt x="8881" y="21066"/>
                                    </a:cubicBezTo>
                                    <a:lnTo>
                                      <a:pt x="8881" y="19798"/>
                                    </a:lnTo>
                                    <a:lnTo>
                                      <a:pt x="7545" y="19798"/>
                                    </a:lnTo>
                                    <a:lnTo>
                                      <a:pt x="7545" y="20332"/>
                                    </a:lnTo>
                                    <a:close/>
                                    <a:moveTo>
                                      <a:pt x="13646" y="12947"/>
                                    </a:moveTo>
                                    <a:lnTo>
                                      <a:pt x="12438" y="16150"/>
                                    </a:lnTo>
                                    <a:lnTo>
                                      <a:pt x="13107" y="16150"/>
                                    </a:lnTo>
                                    <a:lnTo>
                                      <a:pt x="13365" y="15416"/>
                                    </a:lnTo>
                                    <a:lnTo>
                                      <a:pt x="14594" y="15416"/>
                                    </a:lnTo>
                                    <a:lnTo>
                                      <a:pt x="14874" y="16150"/>
                                    </a:lnTo>
                                    <a:lnTo>
                                      <a:pt x="15564" y="16150"/>
                                    </a:lnTo>
                                    <a:lnTo>
                                      <a:pt x="14314" y="12947"/>
                                    </a:lnTo>
                                    <a:lnTo>
                                      <a:pt x="13646" y="12947"/>
                                    </a:lnTo>
                                    <a:close/>
                                    <a:moveTo>
                                      <a:pt x="13559" y="14882"/>
                                    </a:moveTo>
                                    <a:lnTo>
                                      <a:pt x="13969" y="13703"/>
                                    </a:lnTo>
                                    <a:lnTo>
                                      <a:pt x="14400" y="14882"/>
                                    </a:lnTo>
                                    <a:lnTo>
                                      <a:pt x="13559" y="14882"/>
                                    </a:lnTo>
                                    <a:close/>
                                    <a:moveTo>
                                      <a:pt x="17763" y="15082"/>
                                    </a:moveTo>
                                    <a:lnTo>
                                      <a:pt x="16491" y="12947"/>
                                    </a:lnTo>
                                    <a:lnTo>
                                      <a:pt x="15887" y="12947"/>
                                    </a:lnTo>
                                    <a:lnTo>
                                      <a:pt x="15887" y="16150"/>
                                    </a:lnTo>
                                    <a:lnTo>
                                      <a:pt x="16469" y="16150"/>
                                    </a:lnTo>
                                    <a:lnTo>
                                      <a:pt x="16469" y="14059"/>
                                    </a:lnTo>
                                    <a:lnTo>
                                      <a:pt x="17720" y="16150"/>
                                    </a:lnTo>
                                    <a:lnTo>
                                      <a:pt x="18345" y="16150"/>
                                    </a:lnTo>
                                    <a:lnTo>
                                      <a:pt x="18345" y="12947"/>
                                    </a:lnTo>
                                    <a:lnTo>
                                      <a:pt x="17763" y="12947"/>
                                    </a:lnTo>
                                    <a:lnTo>
                                      <a:pt x="17763" y="15082"/>
                                    </a:lnTo>
                                    <a:close/>
                                    <a:moveTo>
                                      <a:pt x="4117" y="18263"/>
                                    </a:moveTo>
                                    <a:cubicBezTo>
                                      <a:pt x="3859" y="18263"/>
                                      <a:pt x="3643" y="18308"/>
                                      <a:pt x="3449" y="18397"/>
                                    </a:cubicBezTo>
                                    <a:cubicBezTo>
                                      <a:pt x="3298" y="18463"/>
                                      <a:pt x="3169" y="18552"/>
                                      <a:pt x="3040" y="18686"/>
                                    </a:cubicBezTo>
                                    <a:cubicBezTo>
                                      <a:pt x="2910" y="18819"/>
                                      <a:pt x="2824" y="18953"/>
                                      <a:pt x="2759" y="19131"/>
                                    </a:cubicBezTo>
                                    <a:cubicBezTo>
                                      <a:pt x="2673" y="19353"/>
                                      <a:pt x="2608" y="19620"/>
                                      <a:pt x="2608" y="19954"/>
                                    </a:cubicBezTo>
                                    <a:cubicBezTo>
                                      <a:pt x="2608" y="20466"/>
                                      <a:pt x="2738" y="20866"/>
                                      <a:pt x="3018" y="21155"/>
                                    </a:cubicBezTo>
                                    <a:cubicBezTo>
                                      <a:pt x="3298" y="21444"/>
                                      <a:pt x="3665" y="21600"/>
                                      <a:pt x="4117" y="21600"/>
                                    </a:cubicBezTo>
                                    <a:cubicBezTo>
                                      <a:pt x="4570" y="21600"/>
                                      <a:pt x="4937" y="21444"/>
                                      <a:pt x="5217" y="21155"/>
                                    </a:cubicBezTo>
                                    <a:cubicBezTo>
                                      <a:pt x="5497" y="20866"/>
                                      <a:pt x="5626" y="20465"/>
                                      <a:pt x="5626" y="19954"/>
                                    </a:cubicBezTo>
                                    <a:cubicBezTo>
                                      <a:pt x="5626" y="19442"/>
                                      <a:pt x="5497" y="19020"/>
                                      <a:pt x="5217" y="18730"/>
                                    </a:cubicBezTo>
                                    <a:cubicBezTo>
                                      <a:pt x="4937" y="18397"/>
                                      <a:pt x="4570" y="18263"/>
                                      <a:pt x="4117" y="18263"/>
                                    </a:cubicBezTo>
                                    <a:close/>
                                    <a:moveTo>
                                      <a:pt x="4743" y="20732"/>
                                    </a:moveTo>
                                    <a:cubicBezTo>
                                      <a:pt x="4592" y="20910"/>
                                      <a:pt x="4376" y="20999"/>
                                      <a:pt x="4139" y="20999"/>
                                    </a:cubicBezTo>
                                    <a:cubicBezTo>
                                      <a:pt x="3902" y="20999"/>
                                      <a:pt x="3686" y="20910"/>
                                      <a:pt x="3514" y="20710"/>
                                    </a:cubicBezTo>
                                    <a:cubicBezTo>
                                      <a:pt x="3341" y="20510"/>
                                      <a:pt x="3277" y="20243"/>
                                      <a:pt x="3277" y="19887"/>
                                    </a:cubicBezTo>
                                    <a:cubicBezTo>
                                      <a:pt x="3277" y="19509"/>
                                      <a:pt x="3363" y="19242"/>
                                      <a:pt x="3514" y="19064"/>
                                    </a:cubicBezTo>
                                    <a:cubicBezTo>
                                      <a:pt x="3665" y="18886"/>
                                      <a:pt x="3880" y="18797"/>
                                      <a:pt x="4139" y="18797"/>
                                    </a:cubicBezTo>
                                    <a:cubicBezTo>
                                      <a:pt x="4398" y="18797"/>
                                      <a:pt x="4613" y="18886"/>
                                      <a:pt x="4764" y="19064"/>
                                    </a:cubicBezTo>
                                    <a:cubicBezTo>
                                      <a:pt x="4915" y="19242"/>
                                      <a:pt x="5001" y="19509"/>
                                      <a:pt x="5001" y="19887"/>
                                    </a:cubicBezTo>
                                    <a:cubicBezTo>
                                      <a:pt x="4980" y="20265"/>
                                      <a:pt x="4893" y="20554"/>
                                      <a:pt x="4743" y="20732"/>
                                    </a:cubicBezTo>
                                    <a:close/>
                                    <a:moveTo>
                                      <a:pt x="20867" y="12947"/>
                                    </a:moveTo>
                                    <a:lnTo>
                                      <a:pt x="20156" y="14215"/>
                                    </a:lnTo>
                                    <a:lnTo>
                                      <a:pt x="19423" y="12947"/>
                                    </a:lnTo>
                                    <a:lnTo>
                                      <a:pt x="18690" y="12947"/>
                                    </a:lnTo>
                                    <a:lnTo>
                                      <a:pt x="19832" y="14793"/>
                                    </a:lnTo>
                                    <a:lnTo>
                                      <a:pt x="19832" y="16128"/>
                                    </a:lnTo>
                                    <a:lnTo>
                                      <a:pt x="20457" y="16128"/>
                                    </a:lnTo>
                                    <a:lnTo>
                                      <a:pt x="20457" y="14793"/>
                                    </a:lnTo>
                                    <a:lnTo>
                                      <a:pt x="21600" y="12947"/>
                                    </a:lnTo>
                                    <a:lnTo>
                                      <a:pt x="20867" y="12947"/>
                                    </a:lnTo>
                                    <a:close/>
                                    <a:moveTo>
                                      <a:pt x="5691" y="13347"/>
                                    </a:moveTo>
                                    <a:cubicBezTo>
                                      <a:pt x="5411" y="13058"/>
                                      <a:pt x="5044" y="12902"/>
                                      <a:pt x="4592" y="12902"/>
                                    </a:cubicBezTo>
                                    <a:cubicBezTo>
                                      <a:pt x="4333" y="12902"/>
                                      <a:pt x="4117" y="12947"/>
                                      <a:pt x="3923" y="13036"/>
                                    </a:cubicBezTo>
                                    <a:cubicBezTo>
                                      <a:pt x="3772" y="13102"/>
                                      <a:pt x="3643" y="13191"/>
                                      <a:pt x="3514" y="13325"/>
                                    </a:cubicBezTo>
                                    <a:cubicBezTo>
                                      <a:pt x="3384" y="13458"/>
                                      <a:pt x="3298" y="13592"/>
                                      <a:pt x="3234" y="13770"/>
                                    </a:cubicBezTo>
                                    <a:cubicBezTo>
                                      <a:pt x="3147" y="13992"/>
                                      <a:pt x="3083" y="14259"/>
                                      <a:pt x="3083" y="14593"/>
                                    </a:cubicBezTo>
                                    <a:cubicBezTo>
                                      <a:pt x="3083" y="15104"/>
                                      <a:pt x="3212" y="15505"/>
                                      <a:pt x="3492" y="15794"/>
                                    </a:cubicBezTo>
                                    <a:cubicBezTo>
                                      <a:pt x="3772" y="16083"/>
                                      <a:pt x="4139" y="16239"/>
                                      <a:pt x="4592" y="16239"/>
                                    </a:cubicBezTo>
                                    <a:cubicBezTo>
                                      <a:pt x="5044" y="16239"/>
                                      <a:pt x="5411" y="16083"/>
                                      <a:pt x="5691" y="15794"/>
                                    </a:cubicBezTo>
                                    <a:cubicBezTo>
                                      <a:pt x="5971" y="15505"/>
                                      <a:pt x="6101" y="15104"/>
                                      <a:pt x="6101" y="14593"/>
                                    </a:cubicBezTo>
                                    <a:cubicBezTo>
                                      <a:pt x="6101" y="14037"/>
                                      <a:pt x="5971" y="13636"/>
                                      <a:pt x="5691" y="13347"/>
                                    </a:cubicBezTo>
                                    <a:close/>
                                    <a:moveTo>
                                      <a:pt x="5217" y="15371"/>
                                    </a:moveTo>
                                    <a:cubicBezTo>
                                      <a:pt x="5066" y="15549"/>
                                      <a:pt x="4850" y="15638"/>
                                      <a:pt x="4613" y="15638"/>
                                    </a:cubicBezTo>
                                    <a:cubicBezTo>
                                      <a:pt x="4376" y="15638"/>
                                      <a:pt x="4160" y="15549"/>
                                      <a:pt x="3988" y="15349"/>
                                    </a:cubicBezTo>
                                    <a:cubicBezTo>
                                      <a:pt x="3816" y="15149"/>
                                      <a:pt x="3751" y="14882"/>
                                      <a:pt x="3751" y="14526"/>
                                    </a:cubicBezTo>
                                    <a:cubicBezTo>
                                      <a:pt x="3751" y="14148"/>
                                      <a:pt x="3837" y="13881"/>
                                      <a:pt x="3988" y="13703"/>
                                    </a:cubicBezTo>
                                    <a:cubicBezTo>
                                      <a:pt x="4139" y="13525"/>
                                      <a:pt x="4354" y="13436"/>
                                      <a:pt x="4613" y="13436"/>
                                    </a:cubicBezTo>
                                    <a:cubicBezTo>
                                      <a:pt x="4872" y="13436"/>
                                      <a:pt x="5087" y="13525"/>
                                      <a:pt x="5238" y="13703"/>
                                    </a:cubicBezTo>
                                    <a:cubicBezTo>
                                      <a:pt x="5389" y="13881"/>
                                      <a:pt x="5475" y="14148"/>
                                      <a:pt x="5475" y="14526"/>
                                    </a:cubicBezTo>
                                    <a:cubicBezTo>
                                      <a:pt x="5454" y="14904"/>
                                      <a:pt x="5389" y="15193"/>
                                      <a:pt x="5217" y="15371"/>
                                    </a:cubicBezTo>
                                    <a:close/>
                                    <a:moveTo>
                                      <a:pt x="9571" y="16150"/>
                                    </a:moveTo>
                                    <a:lnTo>
                                      <a:pt x="9571" y="12947"/>
                                    </a:lnTo>
                                    <a:lnTo>
                                      <a:pt x="8644" y="12947"/>
                                    </a:lnTo>
                                    <a:lnTo>
                                      <a:pt x="8084" y="15127"/>
                                    </a:lnTo>
                                    <a:lnTo>
                                      <a:pt x="7523" y="12947"/>
                                    </a:lnTo>
                                    <a:lnTo>
                                      <a:pt x="6596" y="12947"/>
                                    </a:lnTo>
                                    <a:lnTo>
                                      <a:pt x="6596" y="16150"/>
                                    </a:lnTo>
                                    <a:lnTo>
                                      <a:pt x="7178" y="16150"/>
                                    </a:lnTo>
                                    <a:lnTo>
                                      <a:pt x="7178" y="13636"/>
                                    </a:lnTo>
                                    <a:lnTo>
                                      <a:pt x="7782" y="16150"/>
                                    </a:lnTo>
                                    <a:lnTo>
                                      <a:pt x="8386" y="16150"/>
                                    </a:lnTo>
                                    <a:lnTo>
                                      <a:pt x="9011" y="13636"/>
                                    </a:lnTo>
                                    <a:lnTo>
                                      <a:pt x="9011" y="16150"/>
                                    </a:lnTo>
                                    <a:lnTo>
                                      <a:pt x="9571" y="16150"/>
                                    </a:lnTo>
                                    <a:close/>
                                    <a:moveTo>
                                      <a:pt x="10843" y="18263"/>
                                    </a:moveTo>
                                    <a:cubicBezTo>
                                      <a:pt x="10584" y="18263"/>
                                      <a:pt x="10369" y="18308"/>
                                      <a:pt x="10175" y="18397"/>
                                    </a:cubicBezTo>
                                    <a:cubicBezTo>
                                      <a:pt x="10024" y="18463"/>
                                      <a:pt x="9895" y="18552"/>
                                      <a:pt x="9765" y="18686"/>
                                    </a:cubicBezTo>
                                    <a:cubicBezTo>
                                      <a:pt x="9636" y="18819"/>
                                      <a:pt x="9550" y="18953"/>
                                      <a:pt x="9485" y="19131"/>
                                    </a:cubicBezTo>
                                    <a:cubicBezTo>
                                      <a:pt x="9399" y="19353"/>
                                      <a:pt x="9334" y="19620"/>
                                      <a:pt x="9334" y="19954"/>
                                    </a:cubicBezTo>
                                    <a:cubicBezTo>
                                      <a:pt x="9334" y="20466"/>
                                      <a:pt x="9463" y="20866"/>
                                      <a:pt x="9744" y="21155"/>
                                    </a:cubicBezTo>
                                    <a:cubicBezTo>
                                      <a:pt x="10024" y="21444"/>
                                      <a:pt x="10390" y="21600"/>
                                      <a:pt x="10843" y="21600"/>
                                    </a:cubicBezTo>
                                    <a:cubicBezTo>
                                      <a:pt x="11296" y="21600"/>
                                      <a:pt x="11662" y="21444"/>
                                      <a:pt x="11943" y="21155"/>
                                    </a:cubicBezTo>
                                    <a:cubicBezTo>
                                      <a:pt x="12223" y="20866"/>
                                      <a:pt x="12352" y="20465"/>
                                      <a:pt x="12352" y="19954"/>
                                    </a:cubicBezTo>
                                    <a:cubicBezTo>
                                      <a:pt x="12352" y="19442"/>
                                      <a:pt x="12223" y="19020"/>
                                      <a:pt x="11943" y="18730"/>
                                    </a:cubicBezTo>
                                    <a:cubicBezTo>
                                      <a:pt x="11662" y="18397"/>
                                      <a:pt x="11317" y="18263"/>
                                      <a:pt x="10843" y="18263"/>
                                    </a:cubicBezTo>
                                    <a:close/>
                                    <a:moveTo>
                                      <a:pt x="11468" y="20732"/>
                                    </a:moveTo>
                                    <a:cubicBezTo>
                                      <a:pt x="11317" y="20910"/>
                                      <a:pt x="11102" y="20999"/>
                                      <a:pt x="10865" y="20999"/>
                                    </a:cubicBezTo>
                                    <a:cubicBezTo>
                                      <a:pt x="10628" y="20999"/>
                                      <a:pt x="10412" y="20910"/>
                                      <a:pt x="10240" y="20710"/>
                                    </a:cubicBezTo>
                                    <a:cubicBezTo>
                                      <a:pt x="10067" y="20510"/>
                                      <a:pt x="10002" y="20243"/>
                                      <a:pt x="10002" y="19887"/>
                                    </a:cubicBezTo>
                                    <a:cubicBezTo>
                                      <a:pt x="10002" y="19509"/>
                                      <a:pt x="10089" y="19242"/>
                                      <a:pt x="10240" y="19064"/>
                                    </a:cubicBezTo>
                                    <a:cubicBezTo>
                                      <a:pt x="10390" y="18886"/>
                                      <a:pt x="10606" y="18797"/>
                                      <a:pt x="10865" y="18797"/>
                                    </a:cubicBezTo>
                                    <a:cubicBezTo>
                                      <a:pt x="11123" y="18797"/>
                                      <a:pt x="11339" y="18886"/>
                                      <a:pt x="11490" y="19064"/>
                                    </a:cubicBezTo>
                                    <a:cubicBezTo>
                                      <a:pt x="11641" y="19242"/>
                                      <a:pt x="11727" y="19509"/>
                                      <a:pt x="11727" y="19887"/>
                                    </a:cubicBezTo>
                                    <a:cubicBezTo>
                                      <a:pt x="11705" y="20265"/>
                                      <a:pt x="11641" y="20554"/>
                                      <a:pt x="11468" y="207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EB2BCA" id="Shape" o:spid="_x0000_s1026" alt="logo placeholder" style="width:100.2pt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" path="m2091,14971v-43,245,-129,400,-259,512c1703,15594,1574,15638,1401,15638v-215,,-409,-89,-539,-267c711,15193,647,14904,647,14504v,-378,64,-645,215,-823c1013,13503,1186,13436,1423,13436v172,,302,45,431,134c1983,13658,2048,13792,2091,13970r625,-156c2651,13547,2544,13369,2393,13236v-237,-223,-539,-356,-927,-356c1035,12880,690,13036,410,13325,151,13614,,14037,,14571v,511,129,889,388,1179c647,16039,992,16194,1401,16194v324,,604,-89,819,-244c2436,15772,2587,15527,2695,15171r-604,-200xm754,18330r-625,l129,21489r2178,l2307,20955r-1553,l754,18330xm5152,10144v2716,,4915,-2269,4915,-5072c10067,2269,7868,,5152,,2436,,237,2269,237,5072v22,2803,2220,5072,4915,5072xm5152,2091v1595,,2889,1335,2889,2981c8041,6718,6747,8053,5152,8053,3557,8053,2263,6718,2263,5072v,-1646,1294,-2981,2889,-2981xm10822,14949r409,c11511,14949,11727,14926,11878,14904v108,-22,215,-67,323,-155c12309,14682,12395,14571,12460,14437v65,-133,108,-289,108,-489c12568,13703,12503,13481,12395,13325v-129,-156,-258,-267,-452,-312c11835,12991,11576,12969,11210,12969r-1014,l10196,16172r626,l10822,14949xm10822,13503r301,c11339,13503,11490,13503,11576,13525v108,22,194,67,259,133c11899,13725,11943,13836,11943,13948v,89,-22,178,-65,244c11835,14259,11770,14326,11684,14348v-86,22,-237,45,-496,45l10843,14393r,-890l10822,13503xm7566,20332r712,l8278,20732v-86,67,-216,134,-345,201c7804,20977,7674,21022,7545,21022v-259,,-474,-89,-647,-290c6726,20532,6661,20265,6661,19887v,-356,86,-623,237,-801c7049,18908,7286,18819,7545,18819v172,,323,45,453,134c8127,19042,8192,19175,8235,19331r625,-111c8795,18931,8666,18686,8450,18530v-215,-156,-517,-245,-905,-245c7243,18285,7006,18330,6812,18441v-259,134,-453,334,-604,601c6057,19309,6014,19598,6014,19932v,311,65,600,173,845c6316,21044,6489,21244,6726,21378v237,133,517,200,840,200c7825,21578,8062,21533,8321,21422v259,-89,431,-222,560,-356l8881,19798r-1336,l7545,20332r21,xm13646,12947r-1208,3203l13107,16150r258,-734l14594,15416r280,734l15564,16150,14314,12947r-668,xm13559,14882r410,-1179l14400,14882r-841,xm17763,15082l16491,12947r-604,l15887,16150r582,l16469,14059r1251,2091l18345,16150r,-3203l17763,12947r,2135xm4117,18263v-258,,-474,45,-668,134c3298,18463,3169,18552,3040,18686v-130,133,-216,267,-281,445c2673,19353,2608,19620,2608,19954v,512,130,912,410,1201c3298,21444,3665,21600,4117,21600v453,,820,-156,1100,-445c5497,20866,5626,20465,5626,19954v,-512,-129,-934,-409,-1224c4937,18397,4570,18263,4117,18263xm4743,20732v-151,178,-367,267,-604,267c3902,20999,3686,20910,3514,20710v-173,-200,-237,-467,-237,-823c3277,19509,3363,19242,3514,19064v151,-178,366,-267,625,-267c4398,18797,4613,18886,4764,19064v151,178,237,445,237,823c4980,20265,4893,20554,4743,20732xm20867,12947r-711,1268l19423,12947r-733,l19832,14793r,1335l20457,16128r,-1335l21600,12947r-733,xm5691,13347v-280,-289,-647,-445,-1099,-445c4333,12902,4117,12947,3923,13036v-151,66,-280,155,-409,289c3384,13458,3298,13592,3234,13770v-87,222,-151,489,-151,823c3083,15104,3212,15505,3492,15794v280,289,647,445,1100,445c5044,16239,5411,16083,5691,15794v280,-289,410,-690,410,-1201c6101,14037,5971,13636,5691,13347xm5217,15371v-151,178,-367,267,-604,267c4376,15638,4160,15549,3988,15349v-172,-200,-237,-467,-237,-823c3751,14148,3837,13881,3988,13703v151,-178,366,-267,625,-267c4872,13436,5087,13525,5238,13703v151,178,237,445,237,823c5454,14904,5389,15193,5217,15371xm9571,16150r,-3203l8644,12947r-560,2180l7523,12947r-927,l6596,16150r582,l7178,13636r604,2514l8386,16150r625,-2514l9011,16150r560,xm10843,18263v-259,,-474,45,-668,134c10024,18463,9895,18552,9765,18686v-129,133,-215,267,-280,445c9399,19353,9334,19620,9334,19954v,512,129,912,410,1201c10024,21444,10390,21600,10843,21600v453,,819,-156,1100,-445c12223,20866,12352,20465,12352,19954v,-512,-129,-934,-409,-1224c11662,18397,11317,18263,10843,18263xm11468,20732v-151,178,-366,267,-603,267c10628,20999,10412,20910,10240,20710v-173,-200,-238,-467,-238,-823c10002,19509,10089,19242,10240,19064v150,-178,366,-267,625,-267c11123,18797,11339,18886,11490,19064v151,178,237,445,237,823c11705,20265,11641,20554,11468,20732xe" fillcolor="white [3212]" stroked="f" strokeweight="1pt">
                      <v:stroke miterlimit="4" joinstyle="miter"/>
                      <v:path arrowok="t" o:extrusionok="f" o:connecttype="custom" o:connectlocs="636271,616585;636271,616585;636271,616585;636271,61658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10" w:type="dxa"/>
          </w:tcPr>
          <w:p w14:paraId="311CB517" w14:textId="77777777" w:rsidR="000359D1" w:rsidRPr="006A2959" w:rsidRDefault="000359D1">
            <w:pPr>
              <w:rPr>
                <w:rFonts w:ascii="AvenirNext LT Pro Bold" w:hAnsi="AvenirNext LT Pro Bold"/>
              </w:rPr>
            </w:pPr>
          </w:p>
        </w:tc>
      </w:tr>
    </w:tbl>
    <w:p w14:paraId="25849F15" w14:textId="77777777" w:rsidR="000359D1" w:rsidRPr="006A2959" w:rsidRDefault="000359D1">
      <w:pPr>
        <w:rPr>
          <w:rFonts w:ascii="AvenirNext LT Pro Bold" w:hAnsi="AvenirNext LT Pro Bold"/>
        </w:rPr>
      </w:pPr>
    </w:p>
    <w:sectPr w:rsidR="000359D1" w:rsidRPr="006A2959" w:rsidSect="00E93261">
      <w:headerReference w:type="default" r:id="rId16"/>
      <w:footerReference w:type="even" r:id="rId17"/>
      <w:footerReference w:type="default" r:id="rId18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9917" w14:textId="77777777" w:rsidR="00722615" w:rsidRDefault="00722615" w:rsidP="009B2968">
      <w:r>
        <w:separator/>
      </w:r>
    </w:p>
  </w:endnote>
  <w:endnote w:type="continuationSeparator" w:id="0">
    <w:p w14:paraId="06728311" w14:textId="77777777" w:rsidR="00722615" w:rsidRDefault="00722615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venirNext LT Pro Bold"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Lato">
    <w:altName w:val="Segoe UI"/>
    <w:charset w:val="00"/>
    <w:family w:val="swiss"/>
    <w:pitch w:val="variable"/>
    <w:sig w:usb0="800000AF" w:usb1="4000604A" w:usb2="00000000" w:usb3="00000000" w:csb0="00000093" w:csb1="00000000"/>
  </w:font>
  <w:font w:name="Lato Light"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D6F91C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1F70C0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4CF4" w14:textId="77777777" w:rsidR="009B2968" w:rsidRDefault="00E832AC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2BB3" w14:textId="77777777" w:rsidR="00722615" w:rsidRDefault="00722615" w:rsidP="009B2968">
      <w:r>
        <w:separator/>
      </w:r>
    </w:p>
  </w:footnote>
  <w:footnote w:type="continuationSeparator" w:id="0">
    <w:p w14:paraId="24199CC4" w14:textId="77777777" w:rsidR="00722615" w:rsidRDefault="00722615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35B9" w14:textId="49678E13" w:rsidR="009B2968" w:rsidRPr="009B2968" w:rsidRDefault="009B2968" w:rsidP="00E832AC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inline distT="0" distB="0" distL="0" distR="0" wp14:anchorId="7AA2C1F4" wp14:editId="50F799E9">
              <wp:extent cx="4970977" cy="45719"/>
              <wp:effectExtent l="0" t="0" r="0" b="5715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1F2E50E" id="Rectangle 5" o:spid="_x0000_s1026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proofErr w:type="gramStart"/>
    <w:r w:rsidR="00E11FA9">
      <w:t>fil</w:t>
    </w:r>
    <w:proofErr w:type="gramEnd"/>
    <w:r w:rsidR="00E11FA9">
      <w:t xml:space="preserve"> rouge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5FB"/>
    <w:multiLevelType w:val="hybridMultilevel"/>
    <w:tmpl w:val="3684D794"/>
    <w:lvl w:ilvl="0" w:tplc="AF9A5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4631212">
    <w:abstractNumId w:val="0"/>
  </w:num>
  <w:num w:numId="2" w16cid:durableId="1758941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963"/>
    <w:rsid w:val="000114EB"/>
    <w:rsid w:val="000359D1"/>
    <w:rsid w:val="00072923"/>
    <w:rsid w:val="00075273"/>
    <w:rsid w:val="00086AFE"/>
    <w:rsid w:val="000C6916"/>
    <w:rsid w:val="001871FB"/>
    <w:rsid w:val="00187632"/>
    <w:rsid w:val="001D390E"/>
    <w:rsid w:val="00211CE6"/>
    <w:rsid w:val="002366C9"/>
    <w:rsid w:val="002F54F1"/>
    <w:rsid w:val="00346034"/>
    <w:rsid w:val="003731D4"/>
    <w:rsid w:val="00390B44"/>
    <w:rsid w:val="00396A42"/>
    <w:rsid w:val="003A7DA5"/>
    <w:rsid w:val="003E6AB7"/>
    <w:rsid w:val="003F3C0E"/>
    <w:rsid w:val="004835D5"/>
    <w:rsid w:val="005526B1"/>
    <w:rsid w:val="005F702F"/>
    <w:rsid w:val="006A2959"/>
    <w:rsid w:val="006C60E6"/>
    <w:rsid w:val="006E23F0"/>
    <w:rsid w:val="00722615"/>
    <w:rsid w:val="007C5B25"/>
    <w:rsid w:val="008A06AC"/>
    <w:rsid w:val="00952F7D"/>
    <w:rsid w:val="00957963"/>
    <w:rsid w:val="00977B67"/>
    <w:rsid w:val="009A380C"/>
    <w:rsid w:val="009B2968"/>
    <w:rsid w:val="009B72D4"/>
    <w:rsid w:val="009D4923"/>
    <w:rsid w:val="009E2A1A"/>
    <w:rsid w:val="00A07DCE"/>
    <w:rsid w:val="00A123DD"/>
    <w:rsid w:val="00A602AF"/>
    <w:rsid w:val="00A64F96"/>
    <w:rsid w:val="00AE2317"/>
    <w:rsid w:val="00B70C9A"/>
    <w:rsid w:val="00BB7CEF"/>
    <w:rsid w:val="00C3007A"/>
    <w:rsid w:val="00C95220"/>
    <w:rsid w:val="00D63304"/>
    <w:rsid w:val="00D93455"/>
    <w:rsid w:val="00E11FA9"/>
    <w:rsid w:val="00E17221"/>
    <w:rsid w:val="00E44B70"/>
    <w:rsid w:val="00E70E64"/>
    <w:rsid w:val="00E832AC"/>
    <w:rsid w:val="00E93261"/>
    <w:rsid w:val="00EA4A50"/>
    <w:rsid w:val="00EB0497"/>
    <w:rsid w:val="00F4393B"/>
    <w:rsid w:val="00FB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55C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2F54F1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932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17221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E1722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722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1722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172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EB04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497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rsid w:val="00EB04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6A4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6A4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rsid w:val="00396A42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e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2022-06-15T22:11:00Z</dcterms:created>
  <dcterms:modified xsi:type="dcterms:W3CDTF">2022-06-16T09:00:00Z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